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09465FA9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607C">
        <w:t>CRUD Linq et Seed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180C138D" w14:textId="77777777" w:rsidR="005139CF" w:rsidRPr="007752B5" w:rsidRDefault="005139CF" w:rsidP="001F2EC9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Calibri" w:eastAsia="Times New Roman" w:hAnsi="Calibri" w:cs="Calibri"/>
        </w:rPr>
      </w:pPr>
      <w:r w:rsidRPr="003C37BD">
        <w:rPr>
          <w:rFonts w:ascii="Calibri" w:eastAsia="Times New Roman" w:hAnsi="Calibri" w:cs="Calibri"/>
        </w:rPr>
        <w:t>Seed DB </w:t>
      </w:r>
    </w:p>
    <w:p w14:paraId="7440E6DA" w14:textId="77777777" w:rsidR="007752B5" w:rsidRPr="003C37BD" w:rsidRDefault="007752B5" w:rsidP="001F2EC9">
      <w:pPr>
        <w:numPr>
          <w:ilvl w:val="0"/>
          <w:numId w:val="4"/>
        </w:numPr>
        <w:spacing w:before="0"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3C37BD">
        <w:rPr>
          <w:rFonts w:ascii="Calibri" w:eastAsia="Times New Roman" w:hAnsi="Calibri" w:cs="Calibri"/>
        </w:rPr>
        <w:t xml:space="preserve">CRUD </w:t>
      </w:r>
      <w:r>
        <w:rPr>
          <w:rFonts w:ascii="Calibri" w:eastAsia="Times New Roman" w:hAnsi="Calibri" w:cs="Calibri"/>
        </w:rPr>
        <w:t>dans Controller</w:t>
      </w:r>
    </w:p>
    <w:p w14:paraId="0B5BB04F" w14:textId="77777777" w:rsidR="005139CF" w:rsidRDefault="007752B5" w:rsidP="001F2EC9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Calibri" w:eastAsia="Times New Roman" w:hAnsi="Calibri" w:cs="Calibri"/>
        </w:rPr>
      </w:pPr>
      <w:r w:rsidRPr="003C37BD">
        <w:rPr>
          <w:rFonts w:ascii="Calibri" w:eastAsia="Times New Roman" w:hAnsi="Calibri" w:cs="Calibri"/>
        </w:rPr>
        <w:t>Linq</w:t>
      </w:r>
    </w:p>
    <w:p w14:paraId="3EC1630D" w14:textId="5ABFCE56" w:rsidR="005139CF" w:rsidRDefault="005139CF" w:rsidP="001F2EC9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Calibri" w:eastAsia="Times New Roman" w:hAnsi="Calibri" w:cs="Calibri"/>
        </w:rPr>
      </w:pPr>
      <w:r w:rsidRPr="00A16D88">
        <w:rPr>
          <w:rFonts w:ascii="Calibri" w:eastAsia="Times New Roman" w:hAnsi="Calibri" w:cs="Calibri"/>
        </w:rPr>
        <w:t>Validation</w:t>
      </w:r>
      <w:r>
        <w:rPr>
          <w:rFonts w:ascii="Calibri" w:eastAsia="Times New Roman" w:hAnsi="Calibri" w:cs="Calibri"/>
        </w:rPr>
        <w:t>s supplémentaires :</w:t>
      </w:r>
    </w:p>
    <w:p w14:paraId="1C01B939" w14:textId="77777777" w:rsidR="005139CF" w:rsidRPr="001021C3" w:rsidRDefault="005139CF" w:rsidP="001F2EC9">
      <w:pPr>
        <w:numPr>
          <w:ilvl w:val="0"/>
          <w:numId w:val="3"/>
        </w:numPr>
        <w:spacing w:before="0" w:after="0" w:line="240" w:lineRule="auto"/>
        <w:ind w:left="1800" w:firstLine="0"/>
        <w:textAlignment w:val="baseline"/>
        <w:rPr>
          <w:rFonts w:ascii="Calibri" w:eastAsia="Times New Roman" w:hAnsi="Calibri" w:cs="Calibri"/>
        </w:rPr>
      </w:pPr>
      <w:r w:rsidRPr="001021C3">
        <w:rPr>
          <w:rFonts w:ascii="Calibri" w:eastAsia="Times New Roman" w:hAnsi="Calibri" w:cs="Calibri"/>
        </w:rPr>
        <w:t>Conventions et annotations de validation </w:t>
      </w:r>
    </w:p>
    <w:p w14:paraId="78E53F64" w14:textId="1A2B00CF" w:rsidR="007752B5" w:rsidRDefault="005139CF" w:rsidP="001F2EC9">
      <w:pPr>
        <w:numPr>
          <w:ilvl w:val="0"/>
          <w:numId w:val="3"/>
        </w:numPr>
        <w:spacing w:before="0" w:after="0" w:line="240" w:lineRule="auto"/>
        <w:ind w:left="1800" w:firstLine="0"/>
        <w:textAlignment w:val="baseline"/>
        <w:rPr>
          <w:rFonts w:ascii="Calibri" w:eastAsia="Times New Roman" w:hAnsi="Calibri" w:cs="Calibri"/>
        </w:rPr>
      </w:pPr>
      <w:r w:rsidRPr="003C37BD">
        <w:rPr>
          <w:rFonts w:ascii="Calibri" w:eastAsia="Times New Roman" w:hAnsi="Calibri" w:cs="Calibri"/>
        </w:rPr>
        <w:t>TagHelpers </w:t>
      </w:r>
    </w:p>
    <w:p w14:paraId="469F2288" w14:textId="77777777" w:rsidR="005139CF" w:rsidRPr="005139CF" w:rsidRDefault="005139CF" w:rsidP="005139CF">
      <w:pPr>
        <w:spacing w:before="0" w:after="0" w:line="240" w:lineRule="auto"/>
        <w:textAlignment w:val="baseline"/>
        <w:rPr>
          <w:rFonts w:ascii="Calibri" w:eastAsia="Times New Roman" w:hAnsi="Calibri" w:cs="Calibri"/>
        </w:rPr>
      </w:pPr>
    </w:p>
    <w:p w14:paraId="4F9F950D" w14:textId="5EDA3AE8" w:rsidR="000E7516" w:rsidRDefault="000223F6" w:rsidP="000E7516">
      <w:pPr>
        <w:pStyle w:val="Titre1"/>
      </w:pPr>
      <w:r>
        <w:t xml:space="preserve">Créer la branche de la </w:t>
      </w:r>
      <w:r w:rsidR="004B41A3">
        <w:t>fonctionnalité</w:t>
      </w:r>
    </w:p>
    <w:p w14:paraId="0ADBA78D" w14:textId="77777777" w:rsidR="00010644" w:rsidRDefault="00010644" w:rsidP="00010644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27B79548" w14:textId="77777777" w:rsidR="00010644" w:rsidRPr="00364654" w:rsidRDefault="00010644" w:rsidP="001F2EC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Dans Gitkraken, clonez le repository </w:t>
      </w:r>
    </w:p>
    <w:p w14:paraId="48E6A274" w14:textId="77777777" w:rsidR="00010644" w:rsidRPr="00364654" w:rsidRDefault="00010644" w:rsidP="001F2EC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URL </w:t>
      </w:r>
    </w:p>
    <w:p w14:paraId="52F317ED" w14:textId="77777777" w:rsidR="00010644" w:rsidRPr="00364654" w:rsidRDefault="00010644" w:rsidP="001F2EC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GitHub.com </w:t>
      </w:r>
    </w:p>
    <w:p w14:paraId="52E9CC7E" w14:textId="77777777" w:rsidR="00010644" w:rsidRPr="00364654" w:rsidRDefault="00010644" w:rsidP="001F2EC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Ouvrez le repository (OK) </w:t>
      </w:r>
    </w:p>
    <w:p w14:paraId="6E56DF1A" w14:textId="77777777" w:rsidR="00010644" w:rsidRDefault="00010644" w:rsidP="00010644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15B9E6C7" w14:textId="4DCDB8DC" w:rsidR="00010644" w:rsidRPr="00364654" w:rsidRDefault="00010644" w:rsidP="001F2EC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FCT_</w:t>
      </w:r>
      <w:r w:rsidR="007752B5" w:rsidRPr="007752B5">
        <w:rPr>
          <w:b/>
          <w:bCs/>
        </w:rPr>
        <w:t>ZombieType</w:t>
      </w:r>
      <w:r w:rsidR="005B1A31">
        <w:rPr>
          <w:b/>
          <w:bCs/>
        </w:rPr>
        <w:t>_</w:t>
      </w:r>
      <w:r w:rsidR="001B6C2E">
        <w:rPr>
          <w:b/>
          <w:bCs/>
        </w:rPr>
        <w:t>CRUD</w:t>
      </w:r>
    </w:p>
    <w:p w14:paraId="17D71D5D" w14:textId="77777777" w:rsidR="00010644" w:rsidRPr="00364654" w:rsidRDefault="00010644" w:rsidP="001F2EC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2F50ABAA" w14:textId="3A81CDC6" w:rsidR="000E7516" w:rsidRDefault="000E7516" w:rsidP="000E7516"/>
    <w:p w14:paraId="07FE741D" w14:textId="614FB27A" w:rsidR="009354E7" w:rsidRDefault="009354E7" w:rsidP="009354E7">
      <w:pPr>
        <w:pStyle w:val="Titre1"/>
      </w:pPr>
      <w:r>
        <w:t xml:space="preserve">Ajouter </w:t>
      </w:r>
      <w:r w:rsidR="005139CF">
        <w:t>des données de départ</w:t>
      </w:r>
    </w:p>
    <w:p w14:paraId="47B924EC" w14:textId="473FEB7D" w:rsidR="009354E7" w:rsidRDefault="008B1F66" w:rsidP="009354E7">
      <w:pPr>
        <w:pStyle w:val="Titre2"/>
      </w:pPr>
      <w:r>
        <w:t>Ajouter un seed</w:t>
      </w:r>
    </w:p>
    <w:p w14:paraId="25CA9F4C" w14:textId="6FB5C60F" w:rsidR="003F416C" w:rsidRDefault="00312C87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Faites </w:t>
      </w:r>
      <w:r w:rsidR="00EB5F64">
        <w:rPr>
          <w:b/>
          <w:bCs/>
        </w:rPr>
        <w:t xml:space="preserve">update-database </w:t>
      </w:r>
      <w:r w:rsidR="00EB5F64">
        <w:t xml:space="preserve">afin d’avoir la BD </w:t>
      </w:r>
      <w:r w:rsidR="003F416C">
        <w:t xml:space="preserve">de départ </w:t>
      </w:r>
      <w:r w:rsidR="00EB5F64">
        <w:t>de ce laboratoire</w:t>
      </w:r>
    </w:p>
    <w:p w14:paraId="6DDC981E" w14:textId="1B8BD52F" w:rsidR="004F4474" w:rsidRDefault="004F4474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>Démarrez l’application</w:t>
      </w:r>
      <w:r w:rsidR="00794D46">
        <w:t> : elle devrait fonctionner mais sans données</w:t>
      </w:r>
    </w:p>
    <w:p w14:paraId="751CA8B8" w14:textId="70CE1FC9" w:rsidR="00966D00" w:rsidRPr="009F41F3" w:rsidRDefault="009F41F3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Ouvrez le fichier </w:t>
      </w:r>
      <w:r>
        <w:rPr>
          <w:b/>
          <w:bCs/>
        </w:rPr>
        <w:t>ZombiePartyDbContext</w:t>
      </w:r>
    </w:p>
    <w:p w14:paraId="3C78400B" w14:textId="44C2B6F5" w:rsidR="009F41F3" w:rsidRDefault="009A6B78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la méthode </w:t>
      </w:r>
      <w:r w:rsidR="00CC5DB6">
        <w:rPr>
          <w:b/>
          <w:bCs/>
        </w:rPr>
        <w:t>OnModelCreating</w:t>
      </w:r>
      <w:r w:rsidR="006A37AC">
        <w:rPr>
          <w:b/>
          <w:bCs/>
        </w:rPr>
        <w:t xml:space="preserve"> </w:t>
      </w:r>
      <w:r w:rsidR="006A37AC">
        <w:t>qui gère les configurations au démarrage de la BD</w:t>
      </w:r>
    </w:p>
    <w:p w14:paraId="25C06AAE" w14:textId="00DD40F5" w:rsidR="00A72328" w:rsidRPr="00CC5DB6" w:rsidRDefault="00A72328" w:rsidP="001F2EC9">
      <w:pPr>
        <w:pStyle w:val="Paragraphedeliste"/>
        <w:numPr>
          <w:ilvl w:val="1"/>
          <w:numId w:val="6"/>
        </w:numPr>
        <w:spacing w:before="0" w:after="160" w:line="259" w:lineRule="auto"/>
      </w:pPr>
      <w:r>
        <w:t>Appelez la méthode Stati</w:t>
      </w:r>
      <w:r w:rsidR="0041249E">
        <w:t>c de génération de données</w:t>
      </w:r>
    </w:p>
    <w:p w14:paraId="7DF5E930" w14:textId="77777777" w:rsidR="00A72D5D" w:rsidRPr="00A72D5D" w:rsidRDefault="00A72D5D" w:rsidP="00A7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2D5D">
        <w:rPr>
          <w:rFonts w:ascii="Cascadia Mono" w:hAnsi="Cascadia Mono" w:cs="Cascadia Mono"/>
          <w:color w:val="0000FF"/>
          <w:sz w:val="19"/>
          <w:szCs w:val="19"/>
          <w:lang w:val="en-CA"/>
        </w:rPr>
        <w:t>protected</w:t>
      </w:r>
      <w:r w:rsidRPr="00A72D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72D5D">
        <w:rPr>
          <w:rFonts w:ascii="Cascadia Mono" w:hAnsi="Cascadia Mono" w:cs="Cascadia Mono"/>
          <w:color w:val="0000FF"/>
          <w:sz w:val="19"/>
          <w:szCs w:val="19"/>
          <w:lang w:val="en-CA"/>
        </w:rPr>
        <w:t>override</w:t>
      </w:r>
      <w:r w:rsidRPr="00A72D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72D5D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A72D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OnModelCreating(ModelBuilder modelBuilder)</w:t>
      </w:r>
    </w:p>
    <w:p w14:paraId="5DFFCF5F" w14:textId="77777777" w:rsidR="00A72D5D" w:rsidRPr="00A72D5D" w:rsidRDefault="00A72D5D" w:rsidP="00A7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72D5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A72D5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C34FF2" w14:textId="77777777" w:rsidR="00A72D5D" w:rsidRPr="00A72D5D" w:rsidRDefault="00A72D5D" w:rsidP="00A7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72D5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72D5D">
        <w:rPr>
          <w:rFonts w:ascii="Cascadia Mono" w:hAnsi="Cascadia Mono" w:cs="Cascadia Mono"/>
          <w:color w:val="008000"/>
          <w:sz w:val="19"/>
          <w:szCs w:val="19"/>
        </w:rPr>
        <w:t>//Générer des données de départ</w:t>
      </w:r>
    </w:p>
    <w:p w14:paraId="14DEC7FD" w14:textId="77777777" w:rsidR="00A72D5D" w:rsidRPr="00A72D5D" w:rsidRDefault="00A72D5D" w:rsidP="00A7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72D5D"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modelBuilder.GenerateData();</w:t>
      </w:r>
    </w:p>
    <w:p w14:paraId="403D6397" w14:textId="41AAFCEB" w:rsidR="00CC5DB6" w:rsidRPr="00364654" w:rsidRDefault="00A72D5D" w:rsidP="00A7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A72D5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AF0D6" w14:textId="4E093DC3" w:rsidR="00873225" w:rsidRDefault="00873225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une migration </w:t>
      </w:r>
      <w:r w:rsidR="00871055">
        <w:rPr>
          <w:b/>
          <w:bCs/>
        </w:rPr>
        <w:t>SeedZombieZombieTypeWeapon</w:t>
      </w:r>
    </w:p>
    <w:p w14:paraId="0EE18A0F" w14:textId="0CF94223" w:rsidR="00F436E6" w:rsidRPr="00871055" w:rsidRDefault="00F436E6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Démarrez l’application : vous devriez voir les données pour </w:t>
      </w:r>
      <w:r>
        <w:rPr>
          <w:i/>
          <w:iCs/>
        </w:rPr>
        <w:t xml:space="preserve">ZombieType, Zombie </w:t>
      </w:r>
      <w:r>
        <w:t xml:space="preserve">et </w:t>
      </w:r>
      <w:r>
        <w:rPr>
          <w:i/>
          <w:iCs/>
        </w:rPr>
        <w:t>Weapon</w:t>
      </w:r>
    </w:p>
    <w:p w14:paraId="543F9E8B" w14:textId="0F309131" w:rsidR="00871055" w:rsidRPr="00F436E6" w:rsidRDefault="000F20BD" w:rsidP="001F2EC9">
      <w:pPr>
        <w:pStyle w:val="Paragraphedeliste"/>
        <w:numPr>
          <w:ilvl w:val="1"/>
          <w:numId w:val="6"/>
        </w:numPr>
        <w:spacing w:before="0" w:after="160" w:line="259" w:lineRule="auto"/>
      </w:pPr>
      <w:r>
        <w:t xml:space="preserve">Non? Avez-vous oublié </w:t>
      </w:r>
      <w:r>
        <w:rPr>
          <w:b/>
          <w:bCs/>
        </w:rPr>
        <w:t>update-database?</w:t>
      </w:r>
    </w:p>
    <w:p w14:paraId="160F349A" w14:textId="77777777" w:rsidR="002404CC" w:rsidRPr="001E50C1" w:rsidRDefault="002404CC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>Ouvrez le fichier Data/</w:t>
      </w:r>
      <w:r w:rsidRPr="00770441">
        <w:rPr>
          <w:rFonts w:ascii="Cascadia Mono" w:hAnsi="Cascadia Mono" w:cs="Cascadia Mono"/>
          <w:b/>
          <w:bCs/>
          <w:sz w:val="19"/>
          <w:szCs w:val="19"/>
        </w:rPr>
        <w:t>ModelBuilderDataGenerator</w:t>
      </w:r>
    </w:p>
    <w:p w14:paraId="6061BD1A" w14:textId="77777777" w:rsidR="002404CC" w:rsidRPr="00770441" w:rsidRDefault="002404CC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 w:rsidRPr="00792901">
        <w:t>Consultez le contenu de la classe static</w:t>
      </w:r>
    </w:p>
    <w:p w14:paraId="20A08163" w14:textId="77777777" w:rsidR="002404CC" w:rsidRDefault="002404CC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Dans la Region Weapon, ajoutez un </w:t>
      </w:r>
      <w:r>
        <w:rPr>
          <w:i/>
          <w:iCs/>
        </w:rPr>
        <w:t>Weapon</w:t>
      </w:r>
      <w:r>
        <w:t xml:space="preserve"> de votre cu</w:t>
      </w:r>
    </w:p>
    <w:p w14:paraId="1B5544AB" w14:textId="68324078" w:rsidR="000F20BD" w:rsidRPr="00871055" w:rsidRDefault="000F20BD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Démarrez l’application : Testez </w:t>
      </w:r>
      <w:r>
        <w:rPr>
          <w:i/>
          <w:iCs/>
        </w:rPr>
        <w:t>Weapon</w:t>
      </w:r>
    </w:p>
    <w:p w14:paraId="31B8D878" w14:textId="1DCC0B9F" w:rsidR="000F20BD" w:rsidRDefault="002104D0" w:rsidP="001F2EC9">
      <w:pPr>
        <w:pStyle w:val="Paragraphedeliste"/>
        <w:numPr>
          <w:ilvl w:val="1"/>
          <w:numId w:val="6"/>
        </w:numPr>
        <w:spacing w:before="0" w:after="160" w:line="259" w:lineRule="auto"/>
      </w:pPr>
      <w:r>
        <w:t xml:space="preserve">Voyez-vous votre </w:t>
      </w:r>
      <w:r>
        <w:rPr>
          <w:i/>
          <w:iCs/>
        </w:rPr>
        <w:t xml:space="preserve">Weapon? </w:t>
      </w:r>
      <w:r>
        <w:t>Non…pourquoi?</w:t>
      </w:r>
    </w:p>
    <w:p w14:paraId="4F671D9A" w14:textId="44EBAC1E" w:rsidR="00670D32" w:rsidRPr="00670D32" w:rsidRDefault="00670D32" w:rsidP="00670D32">
      <w:pPr>
        <w:pStyle w:val="Paragraphedeliste"/>
        <w:spacing w:before="0" w:after="160" w:line="259" w:lineRule="auto"/>
        <w:ind w:left="1440"/>
        <w:rPr>
          <w:i/>
          <w:iCs/>
        </w:rPr>
      </w:pPr>
      <w:r>
        <w:lastRenderedPageBreak/>
        <w:t xml:space="preserve">Parce que cette techique passe par </w:t>
      </w:r>
      <w:r>
        <w:rPr>
          <w:i/>
          <w:iCs/>
        </w:rPr>
        <w:t>Add-migration</w:t>
      </w:r>
      <w:r w:rsidR="00EC44B3">
        <w:rPr>
          <w:i/>
          <w:iCs/>
        </w:rPr>
        <w:t>, update-database</w:t>
      </w:r>
    </w:p>
    <w:p w14:paraId="432FE1A7" w14:textId="3088079D" w:rsidR="00EC44B3" w:rsidRPr="00B02B29" w:rsidRDefault="00EC44B3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une migration </w:t>
      </w:r>
      <w:r>
        <w:rPr>
          <w:b/>
          <w:bCs/>
        </w:rPr>
        <w:t>SeedMonWeapon</w:t>
      </w:r>
    </w:p>
    <w:p w14:paraId="37B8A37C" w14:textId="3CD2F9BC" w:rsidR="00B02B29" w:rsidRDefault="00B02B29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N’oubliez pas </w:t>
      </w:r>
      <w:r>
        <w:rPr>
          <w:i/>
          <w:iCs/>
        </w:rPr>
        <w:t>update-database!</w:t>
      </w:r>
    </w:p>
    <w:p w14:paraId="703ABBDB" w14:textId="77777777" w:rsidR="00EC44B3" w:rsidRPr="00871055" w:rsidRDefault="00EC44B3" w:rsidP="001F2EC9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Démarrez l’application : Testez </w:t>
      </w:r>
      <w:r>
        <w:rPr>
          <w:i/>
          <w:iCs/>
        </w:rPr>
        <w:t>Weapon</w:t>
      </w:r>
    </w:p>
    <w:p w14:paraId="1845B201" w14:textId="24344A0D" w:rsidR="00EC44B3" w:rsidRDefault="00EC44B3" w:rsidP="001F2EC9">
      <w:pPr>
        <w:pStyle w:val="Paragraphedeliste"/>
        <w:numPr>
          <w:ilvl w:val="1"/>
          <w:numId w:val="6"/>
        </w:numPr>
        <w:spacing w:before="0" w:after="160" w:line="259" w:lineRule="auto"/>
      </w:pPr>
      <w:r>
        <w:t xml:space="preserve">Voyez-vous votre </w:t>
      </w:r>
      <w:r>
        <w:rPr>
          <w:i/>
          <w:iCs/>
        </w:rPr>
        <w:t xml:space="preserve">Weapon? </w:t>
      </w:r>
      <w:r>
        <w:t>Oui, yé!</w:t>
      </w:r>
    </w:p>
    <w:p w14:paraId="6FA780A0" w14:textId="77777777" w:rsidR="009354E7" w:rsidRDefault="009354E7" w:rsidP="000E7516"/>
    <w:p w14:paraId="511273BB" w14:textId="77777777" w:rsidR="00802A87" w:rsidRPr="00802A87" w:rsidRDefault="00802A87" w:rsidP="00802A87">
      <w:pPr>
        <w:pStyle w:val="Titre2"/>
      </w:pPr>
      <w:r w:rsidRPr="00802A87">
        <w:t xml:space="preserve">Commentaires et validation (Commit) des changements dans le code </w:t>
      </w:r>
    </w:p>
    <w:p w14:paraId="4BEEB5AF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1FBCD1DE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29CBFC94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 xml:space="preserve">Validez les modification: cliquez sur </w:t>
      </w:r>
      <w:r w:rsidRPr="00802A87">
        <w:rPr>
          <w:b/>
          <w:bCs/>
        </w:rPr>
        <w:t>Stage all changes</w:t>
      </w:r>
    </w:p>
    <w:p w14:paraId="11A585D2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160B8AC7" w14:textId="4DCAAF74" w:rsidR="00802A87" w:rsidRPr="00802A87" w:rsidRDefault="00802A87" w:rsidP="001F2EC9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802A87">
        <w:rPr>
          <w:b/>
          <w:bCs/>
          <w:lang w:val="en-CA"/>
        </w:rPr>
        <w:t>Summary</w:t>
      </w:r>
      <w:r w:rsidRPr="00802A87">
        <w:rPr>
          <w:lang w:val="en-CA"/>
        </w:rPr>
        <w:t xml:space="preserve">: FCT Seed Zombie </w:t>
      </w:r>
      <w:r>
        <w:rPr>
          <w:lang w:val="en-CA"/>
        </w:rPr>
        <w:t>ZombieType et Weapon</w:t>
      </w:r>
    </w:p>
    <w:p w14:paraId="53D7C4B1" w14:textId="252E4507" w:rsidR="00802A87" w:rsidRPr="00802A87" w:rsidRDefault="00802A87" w:rsidP="001F2EC9">
      <w:pPr>
        <w:pStyle w:val="Paragraphedeliste"/>
        <w:numPr>
          <w:ilvl w:val="1"/>
          <w:numId w:val="5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Création </w:t>
      </w:r>
      <w:r>
        <w:t>données de départ pour Zombie ZombieType et Weapon</w:t>
      </w:r>
    </w:p>
    <w:p w14:paraId="17A19052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2C2A6159" w14:textId="77777777" w:rsidR="00802A87" w:rsidRPr="00802A87" w:rsidRDefault="00802A87" w:rsidP="001F2EC9">
      <w:pPr>
        <w:pStyle w:val="Paragraphedeliste"/>
        <w:numPr>
          <w:ilvl w:val="0"/>
          <w:numId w:val="5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70E558B7" wp14:editId="298945F7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ABA" w14:textId="77777777" w:rsidR="00802A87" w:rsidRDefault="00802A87" w:rsidP="000E7516"/>
    <w:p w14:paraId="71921395" w14:textId="77777777" w:rsidR="00EC44B3" w:rsidRDefault="00EC44B3" w:rsidP="000E7516"/>
    <w:p w14:paraId="678B0F52" w14:textId="6BF91E5C" w:rsidR="00470EFC" w:rsidRDefault="00A279BB" w:rsidP="00470EFC">
      <w:pPr>
        <w:pStyle w:val="Titre1"/>
      </w:pPr>
      <w:r>
        <w:t>Ajout de fonctionnalités sur Zombie</w:t>
      </w:r>
    </w:p>
    <w:p w14:paraId="4AEEE8C7" w14:textId="19F1ABC8" w:rsidR="00031022" w:rsidRDefault="00031022" w:rsidP="001F2EC9">
      <w:pPr>
        <w:pStyle w:val="Paragraphedeliste"/>
        <w:numPr>
          <w:ilvl w:val="0"/>
          <w:numId w:val="13"/>
        </w:numPr>
      </w:pPr>
      <w:r>
        <w:t>Allez consultez les classes du modèle : ZOmbie, ZombieType, HuntingLog</w:t>
      </w:r>
    </w:p>
    <w:p w14:paraId="78908247" w14:textId="33D5B7DB" w:rsidR="00031022" w:rsidRDefault="00031022" w:rsidP="001F2EC9">
      <w:pPr>
        <w:pStyle w:val="Paragraphedeliste"/>
        <w:numPr>
          <w:ilvl w:val="0"/>
          <w:numId w:val="13"/>
        </w:numPr>
      </w:pPr>
      <w:r>
        <w:t xml:space="preserve">Remarquez la décoration, l’annotation </w:t>
      </w:r>
      <w:r w:rsidRPr="00031022">
        <w:t xml:space="preserve">  [ValidateNever]</w:t>
      </w:r>
      <w:r>
        <w:t xml:space="preserve"> au-dessus des propriétés de navigation :</w:t>
      </w:r>
    </w:p>
    <w:p w14:paraId="4544F101" w14:textId="0B7ECC4A" w:rsidR="00031022" w:rsidRDefault="00031022" w:rsidP="00031022">
      <w:pPr>
        <w:ind w:left="360"/>
      </w:pPr>
      <w:r>
        <w:t xml:space="preserve">Pourquoi cette annotation? Pour éviter </w:t>
      </w:r>
      <w:r w:rsidR="00620E80">
        <w:t>le</w:t>
      </w:r>
      <w:r w:rsidR="003E01DD">
        <w:t>s erreurs de validation du modèle.</w:t>
      </w:r>
    </w:p>
    <w:p w14:paraId="2DC82CA5" w14:textId="77777777" w:rsidR="00031022" w:rsidRPr="00031022" w:rsidRDefault="00031022" w:rsidP="00031022"/>
    <w:p w14:paraId="5CD79E6B" w14:textId="2CE43C6D" w:rsidR="00470EFC" w:rsidRDefault="00DF5502" w:rsidP="00470EFC">
      <w:pPr>
        <w:pStyle w:val="Titre2"/>
      </w:pPr>
      <w:r>
        <w:t xml:space="preserve">Ajout du TypeName dans </w:t>
      </w:r>
      <w:r w:rsidR="00EA6BF3">
        <w:t>l’index</w:t>
      </w:r>
    </w:p>
    <w:p w14:paraId="3FF8B748" w14:textId="61CBF13E" w:rsidR="00EA6BF3" w:rsidRPr="00A2785A" w:rsidRDefault="00EA49BF" w:rsidP="001F2EC9">
      <w:pPr>
        <w:pStyle w:val="Paragraphedeliste"/>
        <w:numPr>
          <w:ilvl w:val="0"/>
          <w:numId w:val="7"/>
        </w:numPr>
      </w:pPr>
      <w:r>
        <w:t xml:space="preserve">Ouvrez le Controlleur </w:t>
      </w:r>
      <w:r>
        <w:rPr>
          <w:b/>
          <w:bCs/>
        </w:rPr>
        <w:t>Zombie</w:t>
      </w:r>
    </w:p>
    <w:p w14:paraId="49E9677F" w14:textId="141C5348" w:rsidR="003D4135" w:rsidRPr="009C3FB8" w:rsidRDefault="003D4135" w:rsidP="001F2EC9">
      <w:pPr>
        <w:pStyle w:val="Paragraphedeliste"/>
        <w:numPr>
          <w:ilvl w:val="0"/>
          <w:numId w:val="7"/>
        </w:numPr>
      </w:pPr>
      <w:r>
        <w:t xml:space="preserve">Mettez un point d’arrêt </w:t>
      </w:r>
      <w:r w:rsidR="009B3CC9">
        <w:t xml:space="preserve">sur la ligne de </w:t>
      </w:r>
      <w:r w:rsidR="009B3CC9" w:rsidRPr="009B3CC9">
        <w:rPr>
          <w:b/>
          <w:bCs/>
        </w:rPr>
        <w:t>Return View</w:t>
      </w:r>
    </w:p>
    <w:p w14:paraId="5CF3E053" w14:textId="10D64BEC" w:rsidR="009C3FB8" w:rsidRDefault="009C3FB8" w:rsidP="001F2EC9">
      <w:pPr>
        <w:pStyle w:val="Paragraphedeliste"/>
        <w:numPr>
          <w:ilvl w:val="0"/>
          <w:numId w:val="7"/>
        </w:numPr>
      </w:pPr>
      <w:r>
        <w:t>Démarrez l’application pour tester</w:t>
      </w:r>
      <w:r w:rsidR="00FA6EB0">
        <w:t xml:space="preserve"> Zombie/Index</w:t>
      </w:r>
    </w:p>
    <w:p w14:paraId="017190A1" w14:textId="7A79287D" w:rsidR="00FA6EB0" w:rsidRDefault="00FA6EB0" w:rsidP="001F2EC9">
      <w:pPr>
        <w:pStyle w:val="Paragraphedeliste"/>
        <w:numPr>
          <w:ilvl w:val="0"/>
          <w:numId w:val="7"/>
        </w:numPr>
      </w:pPr>
      <w:r>
        <w:t xml:space="preserve">Allez vérifier le contenu d’un zombie de la liste. Remarquez que ZombieType est null. </w:t>
      </w:r>
    </w:p>
    <w:p w14:paraId="3CDF77CE" w14:textId="6A2774A8" w:rsidR="00DA7B83" w:rsidRDefault="00DA7B83" w:rsidP="00DA7B83">
      <w:pPr>
        <w:jc w:val="center"/>
      </w:pPr>
      <w:r>
        <w:rPr>
          <w:noProof/>
        </w:rPr>
        <w:drawing>
          <wp:inline distT="0" distB="0" distL="0" distR="0" wp14:anchorId="06B3500A" wp14:editId="28123E8A">
            <wp:extent cx="1719192" cy="1339295"/>
            <wp:effectExtent l="0" t="0" r="0" b="0"/>
            <wp:docPr id="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192" cy="13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770" w14:textId="3519C373" w:rsidR="00FA4D40" w:rsidRDefault="00FA4D40" w:rsidP="001F2EC9">
      <w:pPr>
        <w:pStyle w:val="Paragraphedeliste"/>
        <w:numPr>
          <w:ilvl w:val="0"/>
          <w:numId w:val="7"/>
        </w:numPr>
      </w:pPr>
      <w:r>
        <w:t>Arrêtez l’application</w:t>
      </w:r>
    </w:p>
    <w:p w14:paraId="7CC0D539" w14:textId="49F29D55" w:rsidR="009C3FB8" w:rsidRDefault="009C3FB8" w:rsidP="001F2EC9">
      <w:pPr>
        <w:pStyle w:val="Paragraphedeliste"/>
        <w:numPr>
          <w:ilvl w:val="0"/>
          <w:numId w:val="7"/>
        </w:numPr>
      </w:pPr>
      <w:r>
        <w:t xml:space="preserve">Modifiez le code afin d’afficher </w:t>
      </w:r>
      <w:r w:rsidR="00C10CE1">
        <w:t xml:space="preserve">le ZombieType </w:t>
      </w:r>
      <w:r w:rsidR="00FA4D40" w:rsidRPr="00FA4D40">
        <w:rPr>
          <w:b/>
          <w:bCs/>
        </w:rPr>
        <w:t>Type</w:t>
      </w:r>
      <w:r w:rsidR="00C10CE1" w:rsidRPr="00FA4D40">
        <w:rPr>
          <w:b/>
          <w:bCs/>
        </w:rPr>
        <w:t>Name</w:t>
      </w:r>
      <w:r>
        <w:t xml:space="preserve"> en plus dans l’index</w:t>
      </w:r>
    </w:p>
    <w:p w14:paraId="0E101F30" w14:textId="207591D6" w:rsidR="000F2AF7" w:rsidRDefault="000F2AF7" w:rsidP="000F2AF7">
      <w:r>
        <w:lastRenderedPageBreak/>
        <w:t>Essayez de vous rappeler des notions Linq de Web Serveur. Si ça ne vient pas, découvrez la réponse en mettant le texte ci-dessous en noir.</w:t>
      </w:r>
    </w:p>
    <w:p w14:paraId="24194D36" w14:textId="12B803EF" w:rsidR="006577D5" w:rsidRPr="000F2AF7" w:rsidRDefault="006577D5" w:rsidP="009B4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0F2AF7">
        <w:rPr>
          <w:rFonts w:ascii="Cascadia Mono" w:hAnsi="Cascadia Mono" w:cs="Cascadia Mono"/>
          <w:color w:val="FFE599" w:themeColor="accent4" w:themeTint="66"/>
          <w:sz w:val="19"/>
          <w:szCs w:val="19"/>
        </w:rPr>
        <w:t>List&lt;Zombie&gt; zombiesList = _baseDonnees.Zombies.Include(z =&gt; z.ZombieType).ToList();</w:t>
      </w:r>
    </w:p>
    <w:p w14:paraId="113E02AA" w14:textId="77777777" w:rsidR="006577D5" w:rsidRDefault="006577D5" w:rsidP="001F2EC9">
      <w:pPr>
        <w:pStyle w:val="Paragraphedeliste"/>
        <w:numPr>
          <w:ilvl w:val="0"/>
          <w:numId w:val="7"/>
        </w:numPr>
      </w:pPr>
      <w:r>
        <w:t>Démarrez l’application pour tester Zombie/Index</w:t>
      </w:r>
    </w:p>
    <w:p w14:paraId="12F8DCD2" w14:textId="6620C87B" w:rsidR="006577D5" w:rsidRDefault="006577D5" w:rsidP="001F2EC9">
      <w:pPr>
        <w:pStyle w:val="Paragraphedeliste"/>
        <w:numPr>
          <w:ilvl w:val="0"/>
          <w:numId w:val="7"/>
        </w:numPr>
      </w:pPr>
      <w:r>
        <w:t>Allez vérifier le contenu d’un zombie de la liste. Remarquez que ZombieType</w:t>
      </w:r>
      <w:r w:rsidR="00CF788D">
        <w:t xml:space="preserve"> n’est plus null</w:t>
      </w:r>
      <w:r>
        <w:t xml:space="preserve">. </w:t>
      </w:r>
    </w:p>
    <w:p w14:paraId="5B95A863" w14:textId="77777777" w:rsidR="00BF55DB" w:rsidRDefault="00BF55DB" w:rsidP="001F2EC9">
      <w:pPr>
        <w:pStyle w:val="Paragraphedeliste"/>
        <w:numPr>
          <w:ilvl w:val="0"/>
          <w:numId w:val="7"/>
        </w:numPr>
      </w:pPr>
      <w:r>
        <w:t>Arrêtez l’application</w:t>
      </w:r>
    </w:p>
    <w:p w14:paraId="48D62D53" w14:textId="5BC19805" w:rsidR="00BF55DB" w:rsidRDefault="00BF55DB" w:rsidP="001F2EC9">
      <w:pPr>
        <w:pStyle w:val="Paragraphedeliste"/>
        <w:numPr>
          <w:ilvl w:val="0"/>
          <w:numId w:val="7"/>
        </w:numPr>
      </w:pPr>
      <w:r>
        <w:t>Enlevez le point d’arrêt</w:t>
      </w:r>
    </w:p>
    <w:p w14:paraId="64B58322" w14:textId="57DD9328" w:rsidR="00062E8B" w:rsidRPr="001C6BAB" w:rsidRDefault="001C6BAB" w:rsidP="001F2EC9">
      <w:pPr>
        <w:pStyle w:val="Paragraphedeliste"/>
        <w:numPr>
          <w:ilvl w:val="0"/>
          <w:numId w:val="7"/>
        </w:numPr>
      </w:pPr>
      <w:r>
        <w:t xml:space="preserve">Ouvrez la View </w:t>
      </w:r>
      <w:r>
        <w:rPr>
          <w:b/>
          <w:bCs/>
        </w:rPr>
        <w:t>Zombie/Index</w:t>
      </w:r>
    </w:p>
    <w:p w14:paraId="5B2FB4CF" w14:textId="75B3C05E" w:rsidR="001C6BAB" w:rsidRPr="000C0C60" w:rsidRDefault="001C6BAB" w:rsidP="001F2EC9">
      <w:pPr>
        <w:pStyle w:val="Paragraphedeliste"/>
        <w:numPr>
          <w:ilvl w:val="0"/>
          <w:numId w:val="7"/>
        </w:numPr>
      </w:pPr>
      <w:r>
        <w:t xml:space="preserve">Ajoutez le </w:t>
      </w:r>
      <w:r w:rsidRPr="00BF55DB">
        <w:rPr>
          <w:b/>
          <w:bCs/>
        </w:rPr>
        <w:t>TypeName</w:t>
      </w:r>
      <w:r w:rsidR="00BF55DB">
        <w:t xml:space="preserve"> écrit en vert (text-success), mettez-le dans un H5 après le </w:t>
      </w:r>
      <w:r w:rsidR="00BF55DB" w:rsidRPr="00BF55DB">
        <w:rPr>
          <w:b/>
          <w:bCs/>
        </w:rPr>
        <w:t>Point</w:t>
      </w:r>
    </w:p>
    <w:p w14:paraId="514DBCBF" w14:textId="210A155F" w:rsidR="000C0C60" w:rsidRDefault="000C0C60" w:rsidP="000C0C60">
      <w:r>
        <w:t>Ça devrait donner :</w:t>
      </w:r>
    </w:p>
    <w:p w14:paraId="72A515D4" w14:textId="117FFA7F" w:rsidR="003D4135" w:rsidRDefault="00651DBC" w:rsidP="006577D5">
      <w:r w:rsidRPr="00651DBC">
        <w:rPr>
          <w:noProof/>
        </w:rPr>
        <w:drawing>
          <wp:inline distT="0" distB="0" distL="0" distR="0" wp14:anchorId="75B98DE9" wp14:editId="40FED4D7">
            <wp:extent cx="5337544" cy="233358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56" cy="23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C091" w14:textId="50968E6C" w:rsidR="008A6E54" w:rsidRDefault="008A6E54" w:rsidP="008A6E54">
      <w:r>
        <w:t>Pas certain, ça ne fonctionne pas? découvrez la réponse en mettant le texte ci-dessous en noir.</w:t>
      </w:r>
    </w:p>
    <w:p w14:paraId="178CC517" w14:textId="77777777" w:rsidR="006E1D8F" w:rsidRPr="006E1D8F" w:rsidRDefault="006E1D8F" w:rsidP="006E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6E1D8F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&lt;h5&gt; @item.Point &lt;/h5&gt;</w:t>
      </w:r>
    </w:p>
    <w:p w14:paraId="0E71B9D5" w14:textId="78D7EB63" w:rsidR="006E1D8F" w:rsidRPr="006E1D8F" w:rsidRDefault="006E1D8F" w:rsidP="006E1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6E1D8F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&lt;h5 class ="text-success"&gt; @item.ZombieType.TypeName &lt;/h5&gt;</w:t>
      </w:r>
    </w:p>
    <w:p w14:paraId="1FF1F874" w14:textId="77777777" w:rsidR="000C3C8E" w:rsidRPr="00975741" w:rsidRDefault="000C3C8E">
      <w:pPr>
        <w:rPr>
          <w:lang w:val="en-CA"/>
        </w:rPr>
      </w:pPr>
    </w:p>
    <w:p w14:paraId="74F1D6F9" w14:textId="04602F23" w:rsidR="00DF5502" w:rsidRDefault="00DF5502" w:rsidP="00DF5502">
      <w:pPr>
        <w:pStyle w:val="Titre2"/>
      </w:pPr>
      <w:r>
        <w:t>Modification du tri dans l’index</w:t>
      </w:r>
    </w:p>
    <w:p w14:paraId="7CD0F70E" w14:textId="77777777" w:rsidR="00DF5502" w:rsidRPr="00A2785A" w:rsidRDefault="00DF5502" w:rsidP="001F2EC9">
      <w:pPr>
        <w:pStyle w:val="Paragraphedeliste"/>
        <w:numPr>
          <w:ilvl w:val="0"/>
          <w:numId w:val="10"/>
        </w:numPr>
      </w:pPr>
      <w:r>
        <w:t xml:space="preserve">Ouvrez le Controlleur </w:t>
      </w:r>
      <w:r>
        <w:rPr>
          <w:b/>
          <w:bCs/>
        </w:rPr>
        <w:t>Zombie</w:t>
      </w:r>
    </w:p>
    <w:p w14:paraId="5480B61C" w14:textId="082D8C2C" w:rsidR="00B62560" w:rsidRDefault="00B62560" w:rsidP="001F2EC9">
      <w:pPr>
        <w:pStyle w:val="Paragraphedeliste"/>
        <w:numPr>
          <w:ilvl w:val="0"/>
          <w:numId w:val="10"/>
        </w:numPr>
      </w:pPr>
      <w:r>
        <w:t>Modifiez le code afin de trier les Zombie</w:t>
      </w:r>
      <w:r w:rsidR="00965494">
        <w:t>s</w:t>
      </w:r>
      <w:r>
        <w:t xml:space="preserve"> </w:t>
      </w:r>
      <w:r w:rsidR="0096266E">
        <w:t xml:space="preserve">par leur </w:t>
      </w:r>
      <w:r w:rsidR="0096266E">
        <w:rPr>
          <w:b/>
          <w:bCs/>
        </w:rPr>
        <w:t>Name</w:t>
      </w:r>
    </w:p>
    <w:p w14:paraId="68D7328D" w14:textId="77777777" w:rsidR="00B62560" w:rsidRDefault="00B62560" w:rsidP="00B62560">
      <w:r>
        <w:t>Essayez de vous rappeler des notions Linq de Web Serveur. Si ça ne vient pas, découvrez la réponse en mettant le texte ci-dessous en noir.</w:t>
      </w:r>
    </w:p>
    <w:p w14:paraId="21853B61" w14:textId="77777777" w:rsidR="00554617" w:rsidRPr="00554617" w:rsidRDefault="00347D6D" w:rsidP="00554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554617">
        <w:rPr>
          <w:rFonts w:ascii="Cascadia Mono" w:hAnsi="Cascadia Mono" w:cs="Cascadia Mono"/>
          <w:color w:val="FFE599" w:themeColor="accent4" w:themeTint="66"/>
          <w:sz w:val="19"/>
          <w:szCs w:val="19"/>
        </w:rPr>
        <w:t>List&lt;Zombie&gt; zombiesList = _baseDonnees.Zombies.OrderBy(z =&gt; z.Name).Include(z =&gt; z.ZombieType).ToList();</w:t>
      </w:r>
    </w:p>
    <w:p w14:paraId="0360E7C5" w14:textId="19F33000" w:rsidR="00B62560" w:rsidRDefault="00B62560" w:rsidP="001F2EC9">
      <w:pPr>
        <w:pStyle w:val="Paragraphedeliste"/>
        <w:numPr>
          <w:ilvl w:val="0"/>
          <w:numId w:val="10"/>
        </w:numPr>
      </w:pPr>
      <w:r>
        <w:t>Démarrez l’application pour tester Zombie/Index</w:t>
      </w:r>
    </w:p>
    <w:p w14:paraId="37A81CC6" w14:textId="23A39FAF" w:rsidR="00B62560" w:rsidRDefault="00B62560" w:rsidP="001F2EC9">
      <w:pPr>
        <w:pStyle w:val="Paragraphedeliste"/>
        <w:numPr>
          <w:ilvl w:val="0"/>
          <w:numId w:val="10"/>
        </w:numPr>
      </w:pPr>
      <w:r>
        <w:t xml:space="preserve">Allez vérifier </w:t>
      </w:r>
      <w:r w:rsidR="002A0565">
        <w:t>que les zombies sont en ordre alphabétique selon leur Name.</w:t>
      </w:r>
    </w:p>
    <w:p w14:paraId="4764B836" w14:textId="77777777" w:rsidR="00B62560" w:rsidRDefault="00B62560" w:rsidP="001F2EC9">
      <w:pPr>
        <w:pStyle w:val="Paragraphedeliste"/>
        <w:numPr>
          <w:ilvl w:val="0"/>
          <w:numId w:val="10"/>
        </w:numPr>
      </w:pPr>
      <w:r>
        <w:t>Arrêtez l’application</w:t>
      </w:r>
    </w:p>
    <w:p w14:paraId="5EB0C9EA" w14:textId="11DFC477" w:rsidR="00F04192" w:rsidRDefault="00F04192" w:rsidP="00F04192">
      <w:pPr>
        <w:pStyle w:val="Titre2"/>
      </w:pPr>
      <w:r>
        <w:t>Ajout de la liste des meilleurs zombies</w:t>
      </w:r>
    </w:p>
    <w:p w14:paraId="3F3EF76A" w14:textId="77777777" w:rsidR="00F04192" w:rsidRPr="00F04192" w:rsidRDefault="00F04192" w:rsidP="001F2EC9">
      <w:pPr>
        <w:pStyle w:val="Paragraphedeliste"/>
        <w:numPr>
          <w:ilvl w:val="0"/>
          <w:numId w:val="11"/>
        </w:numPr>
      </w:pPr>
      <w:r>
        <w:lastRenderedPageBreak/>
        <w:t xml:space="preserve">Ouvrez le Controlleur </w:t>
      </w:r>
      <w:r>
        <w:rPr>
          <w:b/>
          <w:bCs/>
        </w:rPr>
        <w:t>Zombie</w:t>
      </w:r>
    </w:p>
    <w:p w14:paraId="77D9A625" w14:textId="4B45C9BA" w:rsidR="00F04192" w:rsidRPr="00A2785A" w:rsidRDefault="00F04192" w:rsidP="001F2EC9">
      <w:pPr>
        <w:pStyle w:val="Paragraphedeliste"/>
        <w:numPr>
          <w:ilvl w:val="0"/>
          <w:numId w:val="11"/>
        </w:numPr>
      </w:pPr>
      <w:r w:rsidRPr="00A340E8">
        <w:t xml:space="preserve">Copiez l’action Index et </w:t>
      </w:r>
      <w:r w:rsidR="00A340E8" w:rsidRPr="00A340E8">
        <w:t>changez le nom pour</w:t>
      </w:r>
      <w:r w:rsidR="00A340E8">
        <w:rPr>
          <w:b/>
          <w:bCs/>
        </w:rPr>
        <w:t xml:space="preserve"> </w:t>
      </w:r>
      <w:r w:rsidR="00A340E8" w:rsidRPr="00A340E8">
        <w:rPr>
          <w:rFonts w:ascii="Cascadia Mono" w:hAnsi="Cascadia Mono" w:cs="Cascadia Mono"/>
          <w:b/>
          <w:bCs/>
          <w:color w:val="000000"/>
          <w:sz w:val="19"/>
          <w:szCs w:val="19"/>
        </w:rPr>
        <w:t>strongestZombies</w:t>
      </w:r>
    </w:p>
    <w:p w14:paraId="6DA67C71" w14:textId="5616186C" w:rsidR="00F04192" w:rsidRDefault="002B7DBA" w:rsidP="001F2EC9">
      <w:pPr>
        <w:pStyle w:val="Paragraphedeliste"/>
        <w:numPr>
          <w:ilvl w:val="0"/>
          <w:numId w:val="11"/>
        </w:numPr>
      </w:pPr>
      <w:r>
        <w:t>Ajoutez au code existant ce qu’il faut</w:t>
      </w:r>
      <w:r w:rsidR="00F04192">
        <w:t xml:space="preserve"> afin d</w:t>
      </w:r>
      <w:r w:rsidR="00A340E8">
        <w:t xml:space="preserve">e n’afficher que les zombies ayant </w:t>
      </w:r>
      <w:r w:rsidR="00C52813">
        <w:t>8 points et plus</w:t>
      </w:r>
    </w:p>
    <w:p w14:paraId="2700DA36" w14:textId="77777777" w:rsidR="00F04192" w:rsidRDefault="00F04192" w:rsidP="00F04192">
      <w:r>
        <w:t>Essayez de vous rappeler des notions Linq de Web Serveur. Si ça ne vient pas, découvrez la réponse en mettant le texte ci-dessous en noir.</w:t>
      </w:r>
    </w:p>
    <w:p w14:paraId="4237ED4F" w14:textId="77777777" w:rsidR="00C0612C" w:rsidRPr="00C0612C" w:rsidRDefault="00C0612C" w:rsidP="00C0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12C">
        <w:rPr>
          <w:rFonts w:ascii="Cascadia Mono" w:hAnsi="Cascadia Mono" w:cs="Cascadia Mono"/>
          <w:color w:val="FFE599" w:themeColor="accent4" w:themeTint="66"/>
          <w:sz w:val="19"/>
          <w:szCs w:val="19"/>
          <w:shd w:val="clear" w:color="auto" w:fill="FFF2CC" w:themeFill="accent4" w:themeFillTint="33"/>
        </w:rPr>
        <w:t>List&lt;Zombie&gt; zombiesList = _baseDonnees.Zombies.Where(z =&gt; z.Point &gt;= 8).OrderBy(z =&gt; z.Name).Include(z =&gt; z.ZombieType).ToList();</w:t>
      </w:r>
    </w:p>
    <w:p w14:paraId="58DA8E87" w14:textId="77777777" w:rsidR="00BE393F" w:rsidRPr="009C3FB8" w:rsidRDefault="00BE393F" w:rsidP="001F2EC9">
      <w:pPr>
        <w:pStyle w:val="Paragraphedeliste"/>
        <w:numPr>
          <w:ilvl w:val="0"/>
          <w:numId w:val="11"/>
        </w:numPr>
      </w:pPr>
      <w:r>
        <w:t xml:space="preserve">Mettez un point d’arrêt sur la ligne de </w:t>
      </w:r>
      <w:r w:rsidRPr="009B3CC9">
        <w:rPr>
          <w:b/>
          <w:bCs/>
        </w:rPr>
        <w:t>Return View</w:t>
      </w:r>
    </w:p>
    <w:p w14:paraId="725125DD" w14:textId="7CA0F505" w:rsidR="00F04192" w:rsidRDefault="00F04192" w:rsidP="001F2EC9">
      <w:pPr>
        <w:pStyle w:val="Paragraphedeliste"/>
        <w:numPr>
          <w:ilvl w:val="0"/>
          <w:numId w:val="11"/>
        </w:numPr>
      </w:pPr>
      <w:r>
        <w:t xml:space="preserve">Démarrez l’application pour tester </w:t>
      </w:r>
      <w:r w:rsidR="00BE393F">
        <w:t xml:space="preserve">via l’URL </w:t>
      </w:r>
      <w:r w:rsidRPr="00866A07">
        <w:rPr>
          <w:b/>
          <w:bCs/>
        </w:rPr>
        <w:t>Zombie/</w:t>
      </w:r>
      <w:r w:rsidR="00866A07" w:rsidRPr="00866A07">
        <w:rPr>
          <w:b/>
          <w:bCs/>
        </w:rPr>
        <w:t>strongestZombies</w:t>
      </w:r>
    </w:p>
    <w:p w14:paraId="2E26963C" w14:textId="356F5BCA" w:rsidR="00F04192" w:rsidRDefault="00985F21" w:rsidP="001F2EC9">
      <w:pPr>
        <w:pStyle w:val="Paragraphedeliste"/>
        <w:numPr>
          <w:ilvl w:val="0"/>
          <w:numId w:val="11"/>
        </w:numPr>
      </w:pPr>
      <w:r>
        <w:t xml:space="preserve">Vérifiez que </w:t>
      </w:r>
      <w:r w:rsidR="00566654">
        <w:t>ZombiesList ne contient que les trois zombies ay</w:t>
      </w:r>
      <w:r w:rsidR="00C0612C">
        <w:t>ant 8 points ou plus</w:t>
      </w:r>
      <w:r w:rsidR="00F04192">
        <w:t>.</w:t>
      </w:r>
    </w:p>
    <w:p w14:paraId="195E3485" w14:textId="77777777" w:rsidR="00F04192" w:rsidRDefault="00F04192" w:rsidP="001F2EC9">
      <w:pPr>
        <w:pStyle w:val="Paragraphedeliste"/>
        <w:numPr>
          <w:ilvl w:val="0"/>
          <w:numId w:val="11"/>
        </w:numPr>
      </w:pPr>
      <w:r>
        <w:t>Arrêtez l’application</w:t>
      </w:r>
    </w:p>
    <w:p w14:paraId="433BE305" w14:textId="1DD4C8D9" w:rsidR="00143E75" w:rsidRPr="00AD114F" w:rsidRDefault="00143E75" w:rsidP="001F2EC9">
      <w:pPr>
        <w:pStyle w:val="Paragraphedeliste"/>
        <w:numPr>
          <w:ilvl w:val="0"/>
          <w:numId w:val="11"/>
        </w:numPr>
      </w:pPr>
      <w:r>
        <w:t>Copiez la View Zombie</w:t>
      </w:r>
      <w:r w:rsidR="0036097B">
        <w:t xml:space="preserve">/Index et modifiez le nom pour </w:t>
      </w:r>
      <w:r w:rsidR="00E47C8C">
        <w:rPr>
          <w:b/>
          <w:bCs/>
        </w:rPr>
        <w:t>S</w:t>
      </w:r>
      <w:r w:rsidR="0036097B" w:rsidRPr="00E47C8C">
        <w:rPr>
          <w:b/>
          <w:bCs/>
        </w:rPr>
        <w:t>trongestZombies</w:t>
      </w:r>
    </w:p>
    <w:p w14:paraId="32145985" w14:textId="474B48FC" w:rsidR="00AD114F" w:rsidRDefault="00D1629B" w:rsidP="001F2EC9">
      <w:pPr>
        <w:pStyle w:val="Paragraphedeliste"/>
        <w:numPr>
          <w:ilvl w:val="0"/>
          <w:numId w:val="11"/>
        </w:numPr>
      </w:pPr>
      <w:r w:rsidRPr="00E47C8C">
        <w:t xml:space="preserve">Supprimez le div qui contient </w:t>
      </w:r>
      <w:r w:rsidR="00E47C8C" w:rsidRPr="00E47C8C">
        <w:t>le bouton Create Zombie (ça n’a pas sa place ici)</w:t>
      </w:r>
    </w:p>
    <w:p w14:paraId="6FB3E215" w14:textId="1EA0CDAB" w:rsidR="007F3127" w:rsidRDefault="00EB796C" w:rsidP="001F2EC9">
      <w:pPr>
        <w:pStyle w:val="Paragraphedeliste"/>
        <w:numPr>
          <w:ilvl w:val="0"/>
          <w:numId w:val="11"/>
        </w:numPr>
      </w:pPr>
      <w:r>
        <w:t>Dans le _Layout, ajoutez cet élément dans le menu</w:t>
      </w:r>
    </w:p>
    <w:p w14:paraId="3FB09932" w14:textId="32B7EE27" w:rsidR="00DF5502" w:rsidRDefault="00064FC3" w:rsidP="00064FC3">
      <w:pPr>
        <w:jc w:val="center"/>
      </w:pPr>
      <w:r>
        <w:rPr>
          <w:noProof/>
        </w:rPr>
        <w:drawing>
          <wp:inline distT="0" distB="0" distL="0" distR="0" wp14:anchorId="553816EC" wp14:editId="36424661">
            <wp:extent cx="1446028" cy="1624000"/>
            <wp:effectExtent l="0" t="0" r="1905" b="0"/>
            <wp:docPr id="6" name="Image 6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concep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4036" cy="16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6BC" w14:textId="77777777" w:rsidR="000C3C8E" w:rsidRPr="002E60F7" w:rsidRDefault="000C3C8E" w:rsidP="000C3C8E">
      <w:pPr>
        <w:pStyle w:val="Titre2"/>
      </w:pPr>
      <w:r w:rsidRPr="002E60F7">
        <w:t xml:space="preserve">Commentaires et validation (Commit) des changements dans le code </w:t>
      </w:r>
    </w:p>
    <w:p w14:paraId="635FC1D0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>Dans Gitkraken, assurez-vous d'être dans le bon dossier/repo et sur la bonne branche</w:t>
      </w:r>
    </w:p>
    <w:p w14:paraId="6B9B2865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View changes</w:t>
      </w:r>
    </w:p>
    <w:p w14:paraId="3A6990BF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 xml:space="preserve">Validez les modification: cliquez sur </w:t>
      </w:r>
      <w:r w:rsidRPr="002E60F7">
        <w:rPr>
          <w:b/>
          <w:bCs/>
        </w:rPr>
        <w:t>Stage all changes</w:t>
      </w:r>
    </w:p>
    <w:p w14:paraId="7EE2B225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>Commentez en respectant les standards proposés (vous serez noté là-dessus):</w:t>
      </w:r>
    </w:p>
    <w:p w14:paraId="59D92F93" w14:textId="433D5C48" w:rsidR="000C3C8E" w:rsidRPr="002E60F7" w:rsidRDefault="000C3C8E" w:rsidP="001F2EC9">
      <w:pPr>
        <w:pStyle w:val="Paragraphedeliste"/>
        <w:numPr>
          <w:ilvl w:val="1"/>
          <w:numId w:val="8"/>
        </w:numPr>
        <w:spacing w:before="0" w:after="160" w:line="259" w:lineRule="auto"/>
      </w:pPr>
      <w:r w:rsidRPr="002E60F7">
        <w:rPr>
          <w:b/>
          <w:bCs/>
        </w:rPr>
        <w:t>Summary</w:t>
      </w:r>
      <w:r w:rsidR="00AC33F2" w:rsidRPr="002E60F7">
        <w:rPr>
          <w:b/>
          <w:bCs/>
        </w:rPr>
        <w:t> :</w:t>
      </w:r>
      <w:r w:rsidR="00AC33F2" w:rsidRPr="002E60F7">
        <w:t xml:space="preserve"> FCT</w:t>
      </w:r>
      <w:r w:rsidRPr="002E60F7">
        <w:t xml:space="preserve"> Zombie Index</w:t>
      </w:r>
    </w:p>
    <w:p w14:paraId="7C02F73C" w14:textId="6E29DEED" w:rsidR="000C3C8E" w:rsidRPr="002E60F7" w:rsidRDefault="000C3C8E" w:rsidP="001F2EC9">
      <w:pPr>
        <w:pStyle w:val="Paragraphedeliste"/>
        <w:numPr>
          <w:ilvl w:val="1"/>
          <w:numId w:val="8"/>
        </w:numPr>
        <w:spacing w:before="0" w:after="160" w:line="259" w:lineRule="auto"/>
      </w:pPr>
      <w:r w:rsidRPr="002E60F7">
        <w:rPr>
          <w:b/>
          <w:bCs/>
        </w:rPr>
        <w:t>Description</w:t>
      </w:r>
      <w:r w:rsidRPr="002E60F7">
        <w:t xml:space="preserve">: </w:t>
      </w:r>
      <w:r w:rsidR="00E41B6C" w:rsidRPr="002E60F7">
        <w:t xml:space="preserve">Ajout du TypeName </w:t>
      </w:r>
      <w:r w:rsidR="00AC33F2" w:rsidRPr="002E60F7">
        <w:t>dans la view Zombie Index</w:t>
      </w:r>
    </w:p>
    <w:p w14:paraId="18D3BB06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Commit</w:t>
      </w:r>
    </w:p>
    <w:p w14:paraId="0DBAA355" w14:textId="77777777" w:rsidR="000C3C8E" w:rsidRPr="002E60F7" w:rsidRDefault="000C3C8E" w:rsidP="001F2EC9">
      <w:pPr>
        <w:pStyle w:val="Paragraphedeliste"/>
        <w:numPr>
          <w:ilvl w:val="0"/>
          <w:numId w:val="8"/>
        </w:numPr>
        <w:spacing w:before="0" w:after="160" w:line="259" w:lineRule="auto"/>
      </w:pPr>
      <w:r w:rsidRPr="002E60F7">
        <w:t xml:space="preserve">"Poussez" </w:t>
      </w:r>
      <w:r w:rsidRPr="002E60F7">
        <w:rPr>
          <w:b/>
          <w:bCs/>
        </w:rPr>
        <w:t>Push</w:t>
      </w:r>
      <w:r w:rsidRPr="002E60F7">
        <w:t xml:space="preserve"> les modifications sur le repo en ligne </w:t>
      </w:r>
      <w:r w:rsidRPr="002E60F7">
        <w:rPr>
          <w:b/>
          <w:bCs/>
        </w:rPr>
        <w:t>Remote</w:t>
      </w:r>
      <w:r w:rsidRPr="002E60F7">
        <w:t xml:space="preserve">: cliquez sur </w:t>
      </w:r>
      <w:r w:rsidRPr="002E60F7">
        <w:rPr>
          <w:noProof/>
        </w:rPr>
        <w:drawing>
          <wp:inline distT="0" distB="0" distL="0" distR="0" wp14:anchorId="6B7121DB" wp14:editId="6E2CAF10">
            <wp:extent cx="232486" cy="31174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0FA" w14:textId="77777777" w:rsidR="000C3C8E" w:rsidRDefault="000C3C8E"/>
    <w:p w14:paraId="6BBED719" w14:textId="1DA9C7E9" w:rsidR="002E60F7" w:rsidRDefault="00650F54" w:rsidP="002E60F7">
      <w:pPr>
        <w:pStyle w:val="Titre2"/>
      </w:pPr>
      <w:r>
        <w:t>Ajout de la méthode Edit</w:t>
      </w:r>
    </w:p>
    <w:p w14:paraId="20F7AD10" w14:textId="33D5D4DE" w:rsidR="00811620" w:rsidRPr="00811620" w:rsidRDefault="00811620" w:rsidP="00811620">
      <w:pPr>
        <w:rPr>
          <w:b/>
          <w:bCs/>
        </w:rPr>
      </w:pPr>
      <w:r w:rsidRPr="00811620">
        <w:rPr>
          <w:b/>
          <w:bCs/>
        </w:rPr>
        <w:t>GET</w:t>
      </w:r>
    </w:p>
    <w:p w14:paraId="134ECAEE" w14:textId="4A510348" w:rsidR="002E60F7" w:rsidRPr="00A2785A" w:rsidRDefault="002E60F7" w:rsidP="001F2EC9">
      <w:pPr>
        <w:pStyle w:val="Paragraphedeliste"/>
        <w:numPr>
          <w:ilvl w:val="0"/>
          <w:numId w:val="9"/>
        </w:numPr>
      </w:pPr>
      <w:r>
        <w:t xml:space="preserve">Ouvrez le Controlleur </w:t>
      </w:r>
      <w:r>
        <w:rPr>
          <w:b/>
          <w:bCs/>
        </w:rPr>
        <w:t>Zombie</w:t>
      </w:r>
    </w:p>
    <w:p w14:paraId="346F61C6" w14:textId="75CEEE80" w:rsidR="002E60F7" w:rsidRDefault="00650F54" w:rsidP="001F2EC9">
      <w:pPr>
        <w:pStyle w:val="Paragraphedeliste"/>
        <w:numPr>
          <w:ilvl w:val="0"/>
          <w:numId w:val="9"/>
        </w:numPr>
      </w:pPr>
      <w:r>
        <w:t xml:space="preserve">Faites une copie de la méthode GET </w:t>
      </w:r>
      <w:r w:rsidRPr="00AE5A13">
        <w:rPr>
          <w:b/>
          <w:bCs/>
        </w:rPr>
        <w:t>Create</w:t>
      </w:r>
      <w:r>
        <w:t xml:space="preserve"> et appelez-l</w:t>
      </w:r>
      <w:r w:rsidR="00297AF9">
        <w:t>a</w:t>
      </w:r>
      <w:r>
        <w:t xml:space="preserve"> </w:t>
      </w:r>
      <w:r w:rsidRPr="00AE5A13">
        <w:rPr>
          <w:b/>
          <w:bCs/>
        </w:rPr>
        <w:t>Edit</w:t>
      </w:r>
    </w:p>
    <w:p w14:paraId="2E662B02" w14:textId="6E7B9E90" w:rsidR="000C3C8E" w:rsidRDefault="00080C7D" w:rsidP="001F2EC9">
      <w:pPr>
        <w:pStyle w:val="Paragraphedeliste"/>
        <w:numPr>
          <w:ilvl w:val="0"/>
          <w:numId w:val="9"/>
        </w:numPr>
      </w:pPr>
      <w:r>
        <w:t xml:space="preserve">Modifiez la méthode afin qu’elle </w:t>
      </w:r>
      <w:r w:rsidR="00C97616">
        <w:t>trouve et retourne le zombie dont le Id est passé en paramètre</w:t>
      </w:r>
      <w:r w:rsidR="003562EE">
        <w:t> :</w:t>
      </w:r>
    </w:p>
    <w:p w14:paraId="7D5A8BE7" w14:textId="5D278D03" w:rsidR="003562EE" w:rsidRDefault="003562EE" w:rsidP="001F2EC9">
      <w:pPr>
        <w:pStyle w:val="Paragraphedeliste"/>
        <w:numPr>
          <w:ilvl w:val="1"/>
          <w:numId w:val="9"/>
        </w:numPr>
      </w:pPr>
      <w:r>
        <w:t>Ajoutez un paramètre int id</w:t>
      </w:r>
    </w:p>
    <w:p w14:paraId="70D72B0F" w14:textId="14ECB7E8" w:rsidR="00B75EFE" w:rsidRDefault="00B75EFE" w:rsidP="001F2EC9">
      <w:pPr>
        <w:pStyle w:val="Paragraphedeliste"/>
        <w:numPr>
          <w:ilvl w:val="1"/>
          <w:numId w:val="9"/>
        </w:numPr>
      </w:pPr>
      <w:r>
        <w:t>Ajoutez au ZombieVM le zombie correspondant au id</w:t>
      </w:r>
    </w:p>
    <w:p w14:paraId="158549AE" w14:textId="77777777" w:rsidR="00E10AE2" w:rsidRPr="00E10AE2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10AE2">
        <w:rPr>
          <w:rFonts w:ascii="Cascadia Mono" w:hAnsi="Cascadia Mono" w:cs="Cascadia Mono"/>
          <w:color w:val="0000FF"/>
          <w:sz w:val="19"/>
          <w:szCs w:val="19"/>
          <w:lang w:val="en-CA"/>
        </w:rPr>
        <w:lastRenderedPageBreak/>
        <w:t>public</w:t>
      </w: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Edit(</w:t>
      </w:r>
      <w:r w:rsidRPr="00E10AE2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3568549B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7E828137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ZombieVM zombieVM = </w:t>
      </w:r>
      <w:r w:rsidRPr="00975741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ZombieVM();</w:t>
      </w:r>
    </w:p>
    <w:p w14:paraId="6FA4230C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zombieVM.Zombie = _baseDonnees.Zombies.Find(id);</w:t>
      </w:r>
    </w:p>
    <w:p w14:paraId="06E17E2C" w14:textId="77777777" w:rsidR="00E10AE2" w:rsidRPr="00E10AE2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zombieVM.ZombieTypeSelectList = _baseDonnees.ZombieTypes.Select(t =&gt; </w:t>
      </w:r>
      <w:r w:rsidRPr="00E10AE2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SelectListItem</w:t>
      </w:r>
    </w:p>
    <w:p w14:paraId="13B20660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10AE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2FAB40AE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Text = t.TypeName,</w:t>
      </w:r>
    </w:p>
    <w:p w14:paraId="57DD28B4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Value = t.Id.ToString()</w:t>
      </w:r>
    </w:p>
    <w:p w14:paraId="5A6F64E5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}).OrderBy(t =&gt; t.Text);</w:t>
      </w:r>
    </w:p>
    <w:p w14:paraId="7E7E876B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71E1918" w14:textId="77777777" w:rsidR="00E10AE2" w:rsidRPr="00975741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97574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View(zombieVM);</w:t>
      </w:r>
    </w:p>
    <w:p w14:paraId="3FFA9A4E" w14:textId="38B5860F" w:rsidR="00B75EFE" w:rsidRDefault="00E10AE2" w:rsidP="00E10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E10AE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398A0F" w14:textId="77777777" w:rsidR="00820658" w:rsidRPr="009C3FB8" w:rsidRDefault="00820658" w:rsidP="001F2EC9">
      <w:pPr>
        <w:pStyle w:val="Paragraphedeliste"/>
        <w:numPr>
          <w:ilvl w:val="0"/>
          <w:numId w:val="9"/>
        </w:numPr>
      </w:pPr>
      <w:r>
        <w:t xml:space="preserve">Mettez un point d’arrêt sur la ligne de </w:t>
      </w:r>
      <w:r w:rsidRPr="009B3CC9">
        <w:rPr>
          <w:b/>
          <w:bCs/>
        </w:rPr>
        <w:t>Return View</w:t>
      </w:r>
    </w:p>
    <w:p w14:paraId="34FEFCC7" w14:textId="1933C3F2" w:rsidR="007A453B" w:rsidRPr="00652310" w:rsidRDefault="00820658" w:rsidP="001F2EC9">
      <w:pPr>
        <w:pStyle w:val="Paragraphedeliste"/>
        <w:numPr>
          <w:ilvl w:val="0"/>
          <w:numId w:val="9"/>
        </w:numPr>
      </w:pPr>
      <w:r>
        <w:t xml:space="preserve">Démarrez l’application pour tester </w:t>
      </w:r>
      <w:r w:rsidR="00441AE8">
        <w:t xml:space="preserve">avec le Zombie ayant le Id 2 </w:t>
      </w:r>
      <w:r>
        <w:t xml:space="preserve">via l’URL </w:t>
      </w:r>
      <w:r w:rsidR="007A453B" w:rsidRPr="00441AE8">
        <w:rPr>
          <w:b/>
          <w:bCs/>
        </w:rPr>
        <w:t>/zombie/Edit/</w:t>
      </w:r>
      <w:r w:rsidR="00441AE8">
        <w:rPr>
          <w:b/>
          <w:bCs/>
        </w:rPr>
        <w:t>2</w:t>
      </w:r>
    </w:p>
    <w:p w14:paraId="23BDE24B" w14:textId="54CBE2CA" w:rsidR="00652310" w:rsidRPr="00E80B7C" w:rsidRDefault="00652310" w:rsidP="001F2EC9">
      <w:pPr>
        <w:pStyle w:val="Paragraphedeliste"/>
        <w:numPr>
          <w:ilvl w:val="0"/>
          <w:numId w:val="9"/>
        </w:numPr>
      </w:pPr>
      <w:r>
        <w:t xml:space="preserve">Vérifiez que les informations retournées sont bien celles de </w:t>
      </w:r>
      <w:r>
        <w:rPr>
          <w:b/>
          <w:bCs/>
        </w:rPr>
        <w:t>Lenore</w:t>
      </w:r>
    </w:p>
    <w:p w14:paraId="12D54D15" w14:textId="01D4D50E" w:rsidR="00E80B7C" w:rsidRDefault="00E80B7C" w:rsidP="001F2EC9">
      <w:pPr>
        <w:pStyle w:val="Paragraphedeliste"/>
        <w:numPr>
          <w:ilvl w:val="0"/>
          <w:numId w:val="9"/>
        </w:numPr>
      </w:pPr>
      <w:r>
        <w:t>Arrêtez l’application</w:t>
      </w:r>
    </w:p>
    <w:p w14:paraId="530746EB" w14:textId="462BF7FB" w:rsidR="003E270B" w:rsidRDefault="003E270B" w:rsidP="001F2EC9">
      <w:pPr>
        <w:pStyle w:val="Paragraphedeliste"/>
        <w:numPr>
          <w:ilvl w:val="0"/>
          <w:numId w:val="9"/>
        </w:numPr>
      </w:pPr>
      <w:r>
        <w:t>Désactivez le Point d’arrêt</w:t>
      </w:r>
      <w:r w:rsidR="001A7E3F">
        <w:t xml:space="preserve"> sans le supprimer (bouton droit de la souris)</w:t>
      </w:r>
    </w:p>
    <w:p w14:paraId="2EAB6E1F" w14:textId="674B1556" w:rsidR="00B73671" w:rsidRPr="00B20EB6" w:rsidRDefault="00B73671" w:rsidP="001F2EC9">
      <w:pPr>
        <w:pStyle w:val="Paragraphedeliste"/>
        <w:numPr>
          <w:ilvl w:val="0"/>
          <w:numId w:val="9"/>
        </w:numPr>
      </w:pPr>
      <w:r>
        <w:t xml:space="preserve">Copiez la View </w:t>
      </w:r>
      <w:r w:rsidR="00B20EB6">
        <w:t xml:space="preserve">Zombie </w:t>
      </w:r>
      <w:r>
        <w:rPr>
          <w:b/>
          <w:bCs/>
        </w:rPr>
        <w:t xml:space="preserve">Create </w:t>
      </w:r>
      <w:r>
        <w:t xml:space="preserve">et appelez-la </w:t>
      </w:r>
      <w:r w:rsidRPr="00B73671">
        <w:rPr>
          <w:b/>
          <w:bCs/>
        </w:rPr>
        <w:t>Edit</w:t>
      </w:r>
    </w:p>
    <w:p w14:paraId="169DFBF2" w14:textId="5B89BFB5" w:rsidR="00B20EB6" w:rsidRPr="00B20EB6" w:rsidRDefault="00B20EB6" w:rsidP="001F2EC9">
      <w:pPr>
        <w:pStyle w:val="Paragraphedeliste"/>
        <w:numPr>
          <w:ilvl w:val="0"/>
          <w:numId w:val="9"/>
        </w:numPr>
      </w:pPr>
      <w:r w:rsidRPr="00B20EB6">
        <w:t>Ouvrez la view Zombie</w:t>
      </w:r>
      <w:r>
        <w:rPr>
          <w:b/>
          <w:bCs/>
        </w:rPr>
        <w:t xml:space="preserve"> Edit</w:t>
      </w:r>
    </w:p>
    <w:p w14:paraId="7942596B" w14:textId="17431524" w:rsidR="00B20EB6" w:rsidRDefault="00B20EB6" w:rsidP="001F2EC9">
      <w:pPr>
        <w:pStyle w:val="Paragraphedeliste"/>
        <w:numPr>
          <w:ilvl w:val="0"/>
          <w:numId w:val="9"/>
        </w:numPr>
      </w:pPr>
      <w:r>
        <w:t>Faites les modifications afin d’adapter la View à la modification</w:t>
      </w:r>
    </w:p>
    <w:p w14:paraId="165FE387" w14:textId="1096535B" w:rsidR="00B20EB6" w:rsidRDefault="00D847AC" w:rsidP="001F2EC9">
      <w:pPr>
        <w:pStyle w:val="Paragraphedeliste"/>
        <w:numPr>
          <w:ilvl w:val="1"/>
          <w:numId w:val="9"/>
        </w:numPr>
      </w:pPr>
      <w:r>
        <w:t>Modifiez le titre dans le ViewData</w:t>
      </w:r>
      <w:r w:rsidR="00CD17F0">
        <w:t xml:space="preserve"> et le H1</w:t>
      </w:r>
    </w:p>
    <w:p w14:paraId="2A7F56E3" w14:textId="504B62AE" w:rsidR="00D847AC" w:rsidRDefault="00FF6A9D" w:rsidP="001F2EC9">
      <w:pPr>
        <w:pStyle w:val="Paragraphedeliste"/>
        <w:numPr>
          <w:ilvl w:val="1"/>
          <w:numId w:val="9"/>
        </w:numPr>
      </w:pPr>
      <w:r>
        <w:t>L</w:t>
      </w:r>
      <w:r w:rsidR="00A62441">
        <w:t>’attribut</w:t>
      </w:r>
      <w:r w:rsidR="00DB271D">
        <w:t xml:space="preserve"> </w:t>
      </w:r>
      <w:r w:rsidR="00DB271D">
        <w:rPr>
          <w:i/>
          <w:iCs/>
        </w:rPr>
        <w:t xml:space="preserve">value </w:t>
      </w:r>
      <w:r w:rsidR="00DB271D">
        <w:t>du</w:t>
      </w:r>
      <w:r>
        <w:t xml:space="preserve"> </w:t>
      </w:r>
      <w:r w:rsidR="00CD17F0">
        <w:t xml:space="preserve">bouton </w:t>
      </w:r>
      <w:r w:rsidR="00DB271D">
        <w:rPr>
          <w:i/>
          <w:iCs/>
        </w:rPr>
        <w:t>submit</w:t>
      </w:r>
      <w:r w:rsidR="00DB271D">
        <w:t xml:space="preserve"> du formulaire</w:t>
      </w:r>
    </w:p>
    <w:p w14:paraId="1188BCC6" w14:textId="1FD3BF8E" w:rsidR="00A62441" w:rsidRPr="00D244BD" w:rsidRDefault="00A62441" w:rsidP="001F2EC9">
      <w:pPr>
        <w:pStyle w:val="Paragraphedeliste"/>
        <w:numPr>
          <w:ilvl w:val="1"/>
          <w:numId w:val="9"/>
        </w:numPr>
      </w:pPr>
      <w:r>
        <w:t xml:space="preserve">Le </w:t>
      </w:r>
      <w:r>
        <w:rPr>
          <w:i/>
          <w:iCs/>
        </w:rPr>
        <w:t>tagHelper</w:t>
      </w:r>
      <w:r>
        <w:t xml:space="preserve"> </w:t>
      </w:r>
      <w:r w:rsidR="00D244BD">
        <w:t xml:space="preserve">doit appelé l’action </w:t>
      </w:r>
      <w:r w:rsidR="00D244BD">
        <w:rPr>
          <w:b/>
          <w:bCs/>
        </w:rPr>
        <w:t>Edit</w:t>
      </w:r>
    </w:p>
    <w:p w14:paraId="233B0F67" w14:textId="77777777" w:rsidR="00D244BD" w:rsidRPr="0067052F" w:rsidRDefault="00D244BD" w:rsidP="00D2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67052F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67052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7052F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="col-md-4"&gt;</w:t>
      </w:r>
    </w:p>
    <w:p w14:paraId="2BCA9BAA" w14:textId="77777777" w:rsidR="00D244BD" w:rsidRPr="0067052F" w:rsidRDefault="00D244BD" w:rsidP="00D2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7052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67052F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67052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7052F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="row p-3 "&gt;</w:t>
      </w:r>
    </w:p>
    <w:p w14:paraId="16C299E8" w14:textId="59F8CDF4" w:rsidR="00D244BD" w:rsidRPr="0067052F" w:rsidRDefault="00D244BD" w:rsidP="00D2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7052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67052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67052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7052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="0067052F" w:rsidRPr="0067052F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Edit</w:t>
      </w:r>
      <w:r w:rsidRPr="0067052F">
        <w:rPr>
          <w:rFonts w:ascii="Cascadia Mono" w:hAnsi="Cascadia Mono" w:cs="Cascadia Mono"/>
          <w:color w:val="0000FF"/>
          <w:sz w:val="19"/>
          <w:szCs w:val="19"/>
          <w:lang w:val="en-CA"/>
        </w:rPr>
        <w:t>"&gt;</w:t>
      </w:r>
    </w:p>
    <w:p w14:paraId="53ED5D7C" w14:textId="42972841" w:rsidR="00D244BD" w:rsidRPr="00D244BD" w:rsidRDefault="00D244BD" w:rsidP="00D24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D244B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D244BD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244BD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D244B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244BD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D244BD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D244BD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D244BD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D244B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244BD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244BD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D244BD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D244BD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B475B8E" w14:textId="77777777" w:rsidR="00F968B5" w:rsidRPr="00652310" w:rsidRDefault="00F968B5" w:rsidP="001F2EC9">
      <w:pPr>
        <w:pStyle w:val="Paragraphedeliste"/>
        <w:numPr>
          <w:ilvl w:val="0"/>
          <w:numId w:val="12"/>
        </w:numPr>
      </w:pPr>
      <w:r>
        <w:t xml:space="preserve">Démarrez l’application pour tester avec le Zombie ayant le Id 2 via l’URL </w:t>
      </w:r>
      <w:r w:rsidRPr="00441AE8">
        <w:rPr>
          <w:b/>
          <w:bCs/>
        </w:rPr>
        <w:t>/zombie/Edit/</w:t>
      </w:r>
      <w:r>
        <w:rPr>
          <w:b/>
          <w:bCs/>
        </w:rPr>
        <w:t>2</w:t>
      </w:r>
    </w:p>
    <w:p w14:paraId="3B901D8B" w14:textId="0886FC12" w:rsidR="00F968B5" w:rsidRPr="00E80B7C" w:rsidRDefault="00F968B5" w:rsidP="001F2EC9">
      <w:pPr>
        <w:pStyle w:val="Paragraphedeliste"/>
        <w:numPr>
          <w:ilvl w:val="0"/>
          <w:numId w:val="12"/>
        </w:numPr>
      </w:pPr>
      <w:r>
        <w:t xml:space="preserve">Vérifiez que les informations retournées sont bien celles de </w:t>
      </w:r>
      <w:r>
        <w:rPr>
          <w:b/>
          <w:bCs/>
        </w:rPr>
        <w:t>Lenore</w:t>
      </w:r>
      <w:r w:rsidR="003E4C66">
        <w:rPr>
          <w:b/>
          <w:bCs/>
        </w:rPr>
        <w:t xml:space="preserve">- </w:t>
      </w:r>
      <w:r w:rsidR="003E4C66">
        <w:t xml:space="preserve">et que c’est la </w:t>
      </w:r>
      <w:r w:rsidR="003E4C66">
        <w:rPr>
          <w:i/>
          <w:iCs/>
        </w:rPr>
        <w:t xml:space="preserve">view </w:t>
      </w:r>
      <w:r w:rsidR="003E4C66">
        <w:t>Edit</w:t>
      </w:r>
    </w:p>
    <w:p w14:paraId="22CA37DD" w14:textId="77777777" w:rsidR="00F968B5" w:rsidRDefault="00F968B5" w:rsidP="001F2EC9">
      <w:pPr>
        <w:pStyle w:val="Paragraphedeliste"/>
        <w:numPr>
          <w:ilvl w:val="0"/>
          <w:numId w:val="12"/>
        </w:numPr>
      </w:pPr>
      <w:r>
        <w:t>Arrêtez l’application</w:t>
      </w:r>
    </w:p>
    <w:p w14:paraId="51B67F02" w14:textId="4BBF7E71" w:rsidR="00811620" w:rsidRPr="00811620" w:rsidRDefault="00811620" w:rsidP="00811620">
      <w:pPr>
        <w:rPr>
          <w:b/>
          <w:bCs/>
        </w:rPr>
      </w:pPr>
      <w:r w:rsidRPr="00811620">
        <w:rPr>
          <w:b/>
          <w:bCs/>
        </w:rPr>
        <w:t>POST</w:t>
      </w:r>
    </w:p>
    <w:p w14:paraId="1B75887B" w14:textId="265863BC" w:rsidR="00E80B7C" w:rsidRPr="005E7C91" w:rsidRDefault="00E80B7C" w:rsidP="001F2EC9">
      <w:pPr>
        <w:pStyle w:val="Paragraphedeliste"/>
        <w:numPr>
          <w:ilvl w:val="0"/>
          <w:numId w:val="12"/>
        </w:numPr>
      </w:pPr>
      <w:r>
        <w:t xml:space="preserve">Faites une copie de la méthode </w:t>
      </w:r>
      <w:r w:rsidR="0049035D">
        <w:t>POST</w:t>
      </w:r>
      <w:r>
        <w:t xml:space="preserve"> </w:t>
      </w:r>
      <w:r w:rsidRPr="00AE5A13">
        <w:rPr>
          <w:b/>
          <w:bCs/>
        </w:rPr>
        <w:t>Create</w:t>
      </w:r>
      <w:r>
        <w:t xml:space="preserve"> et appelez-la </w:t>
      </w:r>
      <w:r w:rsidRPr="00AE5A13">
        <w:rPr>
          <w:b/>
          <w:bCs/>
        </w:rPr>
        <w:t>Edit</w:t>
      </w:r>
    </w:p>
    <w:p w14:paraId="06963656" w14:textId="3DBADE38" w:rsidR="00B81868" w:rsidRPr="00B81868" w:rsidRDefault="005E7C91" w:rsidP="001F2EC9">
      <w:pPr>
        <w:pStyle w:val="Paragraphedeliste"/>
        <w:numPr>
          <w:ilvl w:val="0"/>
          <w:numId w:val="12"/>
        </w:numPr>
      </w:pPr>
      <w:r w:rsidRPr="005E7C91">
        <w:t xml:space="preserve">Ajoutez la décoration </w:t>
      </w:r>
      <w:r w:rsidR="00B81868">
        <w:t xml:space="preserve">pour éviter </w:t>
      </w:r>
      <w:r w:rsidR="00757D34" w:rsidRPr="00757D34">
        <w:t>est d'empêcher les attaques de falsification de requêtes</w:t>
      </w:r>
      <w:r w:rsidR="00757D34">
        <w:t>.</w:t>
      </w:r>
      <w:r w:rsidR="00066A5F">
        <w:t xml:space="preserve"> Il aurait été sage de l’ajouter également dans le Create</w:t>
      </w:r>
    </w:p>
    <w:p w14:paraId="4BAF32D8" w14:textId="77777777" w:rsidR="00B81868" w:rsidRPr="00B81868" w:rsidRDefault="00B81868" w:rsidP="00B8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868"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1B3E6BC0" w14:textId="77777777" w:rsidR="00B81868" w:rsidRPr="00B81868" w:rsidRDefault="00B81868" w:rsidP="00B8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186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1868">
        <w:rPr>
          <w:rFonts w:ascii="Cascadia Mono" w:hAnsi="Cascadia Mono" w:cs="Cascadia Mono"/>
          <w:color w:val="000000"/>
          <w:sz w:val="19"/>
          <w:szCs w:val="19"/>
          <w:highlight w:val="green"/>
        </w:rPr>
        <w:t>[ValidateAntiForgeryToken]</w:t>
      </w:r>
    </w:p>
    <w:p w14:paraId="3ED37294" w14:textId="44B87213" w:rsidR="00B81868" w:rsidRPr="00B81868" w:rsidRDefault="00B81868" w:rsidP="00B8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B8186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B81868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B8186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Edit(ZombieVM zombieVM)</w:t>
      </w:r>
    </w:p>
    <w:p w14:paraId="0701A570" w14:textId="62115E4A" w:rsidR="00E80B7C" w:rsidRDefault="00E80B7C" w:rsidP="001F2EC9">
      <w:pPr>
        <w:pStyle w:val="Paragraphedeliste"/>
        <w:numPr>
          <w:ilvl w:val="0"/>
          <w:numId w:val="12"/>
        </w:numPr>
      </w:pPr>
      <w:r>
        <w:t xml:space="preserve">Modifiez la méthode afin qu’elle </w:t>
      </w:r>
      <w:r w:rsidR="00F668C9">
        <w:t>modifie le</w:t>
      </w:r>
      <w:r>
        <w:t xml:space="preserve"> zombie</w:t>
      </w:r>
      <w:r w:rsidR="00152EDB">
        <w:t xml:space="preserve"> du ZombieVM passé en paramètre</w:t>
      </w:r>
    </w:p>
    <w:p w14:paraId="4A8CB7CF" w14:textId="77777777" w:rsidR="00152EDB" w:rsidRPr="00152EDB" w:rsidRDefault="00152EDB" w:rsidP="0015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52EDB">
        <w:rPr>
          <w:rFonts w:ascii="Cascadia Mono" w:hAnsi="Cascadia Mono" w:cs="Cascadia Mono"/>
          <w:color w:val="008000"/>
          <w:sz w:val="19"/>
          <w:szCs w:val="19"/>
        </w:rPr>
        <w:t xml:space="preserve">//Si le modèle est valide le zombie est </w:t>
      </w:r>
      <w:r w:rsidRPr="00152EDB">
        <w:rPr>
          <w:rFonts w:ascii="Cascadia Mono" w:hAnsi="Cascadia Mono" w:cs="Cascadia Mono"/>
          <w:color w:val="008000"/>
          <w:sz w:val="19"/>
          <w:szCs w:val="19"/>
          <w:highlight w:val="cyan"/>
        </w:rPr>
        <w:t>modifié</w:t>
      </w:r>
      <w:r w:rsidRPr="00152EDB">
        <w:rPr>
          <w:rFonts w:ascii="Cascadia Mono" w:hAnsi="Cascadia Mono" w:cs="Cascadia Mono"/>
          <w:color w:val="008000"/>
          <w:sz w:val="19"/>
          <w:szCs w:val="19"/>
        </w:rPr>
        <w:t xml:space="preserve"> et nous sommes redirigé vers index.</w:t>
      </w:r>
    </w:p>
    <w:p w14:paraId="137466C7" w14:textId="77777777" w:rsidR="00152EDB" w:rsidRPr="00152EDB" w:rsidRDefault="00152EDB" w:rsidP="0015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2ED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7397AD51" w14:textId="77777777" w:rsidR="00152EDB" w:rsidRPr="00152EDB" w:rsidRDefault="00152EDB" w:rsidP="0015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E0F224" w14:textId="77777777" w:rsidR="00152EDB" w:rsidRPr="00152EDB" w:rsidRDefault="00152EDB" w:rsidP="0015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               _baseDonnees.Zombies.</w:t>
      </w:r>
      <w:r w:rsidRPr="00152EDB">
        <w:rPr>
          <w:rFonts w:ascii="Cascadia Mono" w:hAnsi="Cascadia Mono" w:cs="Cascadia Mono"/>
          <w:color w:val="000000"/>
          <w:sz w:val="19"/>
          <w:szCs w:val="19"/>
          <w:highlight w:val="cyan"/>
        </w:rPr>
        <w:t>Update</w:t>
      </w:r>
      <w:r w:rsidRPr="00152EDB">
        <w:rPr>
          <w:rFonts w:ascii="Cascadia Mono" w:hAnsi="Cascadia Mono" w:cs="Cascadia Mono"/>
          <w:color w:val="000000"/>
          <w:sz w:val="19"/>
          <w:szCs w:val="19"/>
        </w:rPr>
        <w:t>(zombieVM.Zombie);</w:t>
      </w:r>
    </w:p>
    <w:p w14:paraId="29720036" w14:textId="7CB61056" w:rsidR="00E80B7C" w:rsidRDefault="00152EDB" w:rsidP="00152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ascadia Mono" w:hAnsi="Cascadia Mono" w:cs="Cascadia Mono"/>
          <w:color w:val="000000"/>
          <w:sz w:val="19"/>
          <w:szCs w:val="19"/>
        </w:rPr>
      </w:pPr>
      <w:r w:rsidRPr="00152EDB">
        <w:rPr>
          <w:rFonts w:ascii="Cascadia Mono" w:hAnsi="Cascadia Mono" w:cs="Cascadia Mono"/>
          <w:color w:val="000000"/>
          <w:sz w:val="19"/>
          <w:szCs w:val="19"/>
        </w:rPr>
        <w:t xml:space="preserve">                _baseDonnees.SaveChanges();</w:t>
      </w:r>
    </w:p>
    <w:p w14:paraId="01F122B7" w14:textId="0EF5040E" w:rsidR="006B29C2" w:rsidRPr="006B29C2" w:rsidRDefault="006B29C2" w:rsidP="006B2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$"Zombie </w:t>
      </w:r>
      <w:r>
        <w:rPr>
          <w:rFonts w:ascii="Cascadia Mono" w:hAnsi="Cascadia Mono" w:cs="Cascadia Mono"/>
          <w:color w:val="000000"/>
          <w:sz w:val="19"/>
          <w:szCs w:val="19"/>
        </w:rPr>
        <w:t>{zombieVM.Zombie.Name}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6B29C2">
        <w:rPr>
          <w:rFonts w:ascii="Cascadia Mono" w:hAnsi="Cascadia Mono" w:cs="Cascadia Mono"/>
          <w:color w:val="A31515"/>
          <w:sz w:val="19"/>
          <w:szCs w:val="19"/>
          <w:highlight w:val="cyan"/>
        </w:rPr>
        <w:t>modified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BE765" w14:textId="50FAF7FE" w:rsidR="00E80B7C" w:rsidRDefault="00E80B7C" w:rsidP="001F2EC9">
      <w:pPr>
        <w:pStyle w:val="Paragraphedeliste"/>
        <w:numPr>
          <w:ilvl w:val="0"/>
          <w:numId w:val="12"/>
        </w:numPr>
      </w:pPr>
      <w:r>
        <w:t>Mettez un point d’arrêt sur la ligne</w:t>
      </w:r>
      <w:r w:rsidR="00C66C74">
        <w:t xml:space="preserve"> </w:t>
      </w:r>
      <w:r w:rsidR="00733D21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733D21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30EB6756" w14:textId="77777777" w:rsidR="00C66C74" w:rsidRPr="00652310" w:rsidRDefault="00C66C74" w:rsidP="001F2EC9">
      <w:pPr>
        <w:pStyle w:val="Paragraphedeliste"/>
        <w:numPr>
          <w:ilvl w:val="0"/>
          <w:numId w:val="12"/>
        </w:numPr>
      </w:pPr>
      <w:r>
        <w:t xml:space="preserve">Démarrez l’application pour tester avec le Zombie ayant le Id 2 via l’URL </w:t>
      </w:r>
      <w:r w:rsidRPr="00441AE8">
        <w:rPr>
          <w:b/>
          <w:bCs/>
        </w:rPr>
        <w:t>/zombie/Edit/</w:t>
      </w:r>
      <w:r>
        <w:rPr>
          <w:b/>
          <w:bCs/>
        </w:rPr>
        <w:t>2</w:t>
      </w:r>
    </w:p>
    <w:p w14:paraId="28932B28" w14:textId="543F65EE" w:rsidR="00C66C74" w:rsidRDefault="008108CD" w:rsidP="001F2EC9">
      <w:pPr>
        <w:pStyle w:val="Paragraphedeliste"/>
        <w:numPr>
          <w:ilvl w:val="0"/>
          <w:numId w:val="12"/>
        </w:numPr>
      </w:pPr>
      <w:r>
        <w:t>Modifiez la description</w:t>
      </w:r>
    </w:p>
    <w:p w14:paraId="7C546BE7" w14:textId="5BBFB8D2" w:rsidR="008108CD" w:rsidRDefault="00804EFE" w:rsidP="001F2EC9">
      <w:pPr>
        <w:pStyle w:val="Paragraphedeliste"/>
        <w:numPr>
          <w:ilvl w:val="0"/>
          <w:numId w:val="12"/>
        </w:numPr>
      </w:pPr>
      <w:r>
        <w:t>Faites F10</w:t>
      </w:r>
    </w:p>
    <w:p w14:paraId="6EBC175C" w14:textId="390A586E" w:rsidR="00804EFE" w:rsidRDefault="00383C59" w:rsidP="001F2EC9">
      <w:pPr>
        <w:pStyle w:val="Paragraphedeliste"/>
        <w:numPr>
          <w:ilvl w:val="0"/>
          <w:numId w:val="12"/>
        </w:numPr>
      </w:pPr>
      <w:r>
        <w:t xml:space="preserve">Allez vérifier votre </w:t>
      </w:r>
      <w:r>
        <w:rPr>
          <w:i/>
          <w:iCs/>
        </w:rPr>
        <w:t xml:space="preserve">ModelState : </w:t>
      </w:r>
      <w:r>
        <w:t>Il est invalide</w:t>
      </w:r>
    </w:p>
    <w:p w14:paraId="625AB0B9" w14:textId="50EB4EDB" w:rsidR="00383C59" w:rsidRDefault="00383C59" w:rsidP="001F2EC9">
      <w:pPr>
        <w:pStyle w:val="Paragraphedeliste"/>
        <w:numPr>
          <w:ilvl w:val="0"/>
          <w:numId w:val="12"/>
        </w:numPr>
      </w:pPr>
      <w:r>
        <w:t xml:space="preserve">Allez vérifiez le contenu du ViwModel passé en paramètre : </w:t>
      </w:r>
    </w:p>
    <w:p w14:paraId="38C41130" w14:textId="272FAFB3" w:rsidR="00383C59" w:rsidRDefault="00383C59" w:rsidP="00383C59">
      <w:pPr>
        <w:jc w:val="center"/>
      </w:pPr>
      <w:r>
        <w:rPr>
          <w:noProof/>
        </w:rPr>
        <w:drawing>
          <wp:inline distT="0" distB="0" distL="0" distR="0" wp14:anchorId="6B7430CE" wp14:editId="1FDA1ED2">
            <wp:extent cx="3412756" cy="1757846"/>
            <wp:effectExtent l="0" t="0" r="0" b="0"/>
            <wp:docPr id="8" name="Image 8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254" cy="17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543" w14:textId="40EC44DC" w:rsidR="00EA770D" w:rsidRDefault="00EA770D" w:rsidP="00EA770D">
      <w:r>
        <w:t xml:space="preserve">Le id est vide. Pourquoi? Il ne figure pas dans la View. </w:t>
      </w:r>
    </w:p>
    <w:p w14:paraId="20419FB4" w14:textId="77777777" w:rsidR="008E6283" w:rsidRDefault="008E6283" w:rsidP="001F2EC9">
      <w:pPr>
        <w:pStyle w:val="Paragraphedeliste"/>
        <w:numPr>
          <w:ilvl w:val="0"/>
          <w:numId w:val="12"/>
        </w:numPr>
      </w:pPr>
      <w:r>
        <w:t>Arrêtez l’application</w:t>
      </w:r>
    </w:p>
    <w:p w14:paraId="4F4D9AF7" w14:textId="2AD09DC7" w:rsidR="00982542" w:rsidRDefault="00982542" w:rsidP="001F2EC9">
      <w:pPr>
        <w:pStyle w:val="Paragraphedeliste"/>
        <w:numPr>
          <w:ilvl w:val="0"/>
          <w:numId w:val="12"/>
        </w:numPr>
      </w:pPr>
      <w:r>
        <w:t>Ajoutez le</w:t>
      </w:r>
      <w:r w:rsidR="00BA4BDE">
        <w:t xml:space="preserve"> dans le formulaire</w:t>
      </w:r>
      <w:r>
        <w:t xml:space="preserve">, mais </w:t>
      </w:r>
      <w:r w:rsidR="0056007A">
        <w:t>caché, il n’y a pas d’avantage à montrer la clé primaire</w:t>
      </w:r>
    </w:p>
    <w:p w14:paraId="0B40F745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form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="Edit"&gt;</w:t>
      </w:r>
    </w:p>
    <w:p w14:paraId="565ACBE9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asp-validation-summary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>ModelOnly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="text-danger"&gt;&lt;/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div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44D8C2C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5600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5E076EB7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56007A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input</w:t>
      </w:r>
      <w:r w:rsidRPr="005600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asp-for</w:t>
      </w:r>
      <w:r w:rsidRPr="0056007A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5600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@Model.Zombie.Id</w:t>
      </w:r>
      <w:r w:rsidRPr="0056007A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5600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56007A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="form-control"</w:t>
      </w:r>
      <w:r w:rsidRPr="0056007A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hidden</w:t>
      </w:r>
      <w:r w:rsidRPr="0056007A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/&gt;</w:t>
      </w:r>
    </w:p>
    <w:p w14:paraId="5E2F50B3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56007A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="col-4"&gt;</w:t>
      </w:r>
    </w:p>
    <w:p w14:paraId="5837C448" w14:textId="77777777" w:rsidR="0056007A" w:rsidRP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>@Model.Zombie.Name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6007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="control-label"&gt;&lt;/</w:t>
      </w:r>
      <w:r w:rsidRPr="0056007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label</w:t>
      </w:r>
      <w:r w:rsidRPr="0056007A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4C6D13D9" w14:textId="6E71F584" w:rsidR="0056007A" w:rsidRDefault="0056007A" w:rsidP="00560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56007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10D6D" w14:textId="77777777" w:rsidR="007F0159" w:rsidRPr="00652310" w:rsidRDefault="007F0159" w:rsidP="001F2EC9">
      <w:pPr>
        <w:pStyle w:val="Paragraphedeliste"/>
        <w:numPr>
          <w:ilvl w:val="0"/>
          <w:numId w:val="14"/>
        </w:numPr>
      </w:pPr>
      <w:r>
        <w:t xml:space="preserve">Démarrez l’application pour tester avec le Zombie ayant le Id 2 via l’URL </w:t>
      </w:r>
      <w:r w:rsidRPr="00441AE8">
        <w:rPr>
          <w:b/>
          <w:bCs/>
        </w:rPr>
        <w:t>/zombie/Edit/</w:t>
      </w:r>
      <w:r>
        <w:rPr>
          <w:b/>
          <w:bCs/>
        </w:rPr>
        <w:t>2</w:t>
      </w:r>
    </w:p>
    <w:p w14:paraId="764CB781" w14:textId="77777777" w:rsidR="007F0159" w:rsidRDefault="007F0159" w:rsidP="001F2EC9">
      <w:pPr>
        <w:pStyle w:val="Paragraphedeliste"/>
        <w:numPr>
          <w:ilvl w:val="0"/>
          <w:numId w:val="14"/>
        </w:numPr>
      </w:pPr>
      <w:r>
        <w:t>Modifiez la description</w:t>
      </w:r>
    </w:p>
    <w:p w14:paraId="7828D6CE" w14:textId="77777777" w:rsidR="007F0159" w:rsidRDefault="007F0159" w:rsidP="001F2EC9">
      <w:pPr>
        <w:pStyle w:val="Paragraphedeliste"/>
        <w:numPr>
          <w:ilvl w:val="0"/>
          <w:numId w:val="14"/>
        </w:numPr>
      </w:pPr>
      <w:r>
        <w:t>Faites F10</w:t>
      </w:r>
    </w:p>
    <w:p w14:paraId="51C5A248" w14:textId="77777777" w:rsidR="007F0159" w:rsidRDefault="007F0159" w:rsidP="001F2EC9">
      <w:pPr>
        <w:pStyle w:val="Paragraphedeliste"/>
        <w:numPr>
          <w:ilvl w:val="0"/>
          <w:numId w:val="14"/>
        </w:numPr>
      </w:pPr>
      <w:r>
        <w:t xml:space="preserve">Allez vérifier votre </w:t>
      </w:r>
      <w:r>
        <w:rPr>
          <w:i/>
          <w:iCs/>
        </w:rPr>
        <w:t xml:space="preserve">ModelState : </w:t>
      </w:r>
      <w:r>
        <w:t>Il est invalide</w:t>
      </w:r>
    </w:p>
    <w:p w14:paraId="25EF9154" w14:textId="3986A02F" w:rsidR="007F0159" w:rsidRDefault="007F0159" w:rsidP="001F2EC9">
      <w:pPr>
        <w:pStyle w:val="Paragraphedeliste"/>
        <w:numPr>
          <w:ilvl w:val="0"/>
          <w:numId w:val="14"/>
        </w:numPr>
      </w:pPr>
      <w:r>
        <w:t>Allez vérifiez le contenu du ViwModel passé en paramètre</w:t>
      </w:r>
      <w:r w:rsidR="008E6283">
        <w:t> : Tout est là? Yé!</w:t>
      </w:r>
    </w:p>
    <w:p w14:paraId="636941EC" w14:textId="77777777" w:rsidR="008E6283" w:rsidRDefault="008E6283" w:rsidP="001F2EC9">
      <w:pPr>
        <w:pStyle w:val="Paragraphedeliste"/>
        <w:numPr>
          <w:ilvl w:val="0"/>
          <w:numId w:val="14"/>
        </w:numPr>
      </w:pPr>
      <w:r>
        <w:t>Arrêtez l’application</w:t>
      </w:r>
    </w:p>
    <w:p w14:paraId="7B7EE34B" w14:textId="03D07426" w:rsidR="006D6F50" w:rsidRDefault="00AD42AB" w:rsidP="001F2EC9">
      <w:pPr>
        <w:pStyle w:val="Paragraphedeliste"/>
        <w:numPr>
          <w:ilvl w:val="0"/>
          <w:numId w:val="14"/>
        </w:numPr>
      </w:pPr>
      <w:r>
        <w:t>Dans Zombie Index, ajoutez un bouton afin de pouvoir modifier le Zombie</w:t>
      </w:r>
      <w:r w:rsidR="00601962">
        <w:t>, ajoutez les taghelpers nécéssaires</w:t>
      </w:r>
    </w:p>
    <w:p w14:paraId="41B423CD" w14:textId="6FDADF21" w:rsidR="00B70193" w:rsidRDefault="00B70193" w:rsidP="00B70193">
      <w:pPr>
        <w:jc w:val="center"/>
      </w:pPr>
      <w:r>
        <w:rPr>
          <w:noProof/>
        </w:rPr>
        <w:drawing>
          <wp:inline distT="0" distB="0" distL="0" distR="0" wp14:anchorId="22BCDAA3" wp14:editId="255FA163">
            <wp:extent cx="4720856" cy="953070"/>
            <wp:effectExtent l="0" t="0" r="3810" b="0"/>
            <wp:docPr id="9" name="Image 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329" cy="9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EA3" w14:textId="77777777" w:rsidR="00B70193" w:rsidRDefault="00B70193">
      <w:r>
        <w:br w:type="page"/>
      </w:r>
    </w:p>
    <w:p w14:paraId="1C331C8C" w14:textId="77777777" w:rsidR="00601962" w:rsidRDefault="00601962" w:rsidP="00B70193">
      <w:pPr>
        <w:jc w:val="center"/>
      </w:pPr>
    </w:p>
    <w:p w14:paraId="5F4F9225" w14:textId="77777777" w:rsidR="00601962" w:rsidRPr="00601962" w:rsidRDefault="00601962" w:rsidP="0060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7574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601962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0196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="text-success"&gt;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@item.ZombieType.TypeName 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601962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AA67F2B" w14:textId="77777777" w:rsidR="00601962" w:rsidRPr="00601962" w:rsidRDefault="00601962" w:rsidP="0060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60196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0196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="Edit"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01962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asp-route-Id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>@item.Id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01962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601962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btn-info"&gt;</w:t>
      </w:r>
    </w:p>
    <w:p w14:paraId="3069536A" w14:textId="77777777" w:rsidR="00601962" w:rsidRDefault="00601962" w:rsidP="0060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196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</w:p>
    <w:p w14:paraId="53B1C53A" w14:textId="77777777" w:rsidR="00601962" w:rsidRDefault="00601962" w:rsidP="0060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F2869" w14:textId="65E812FE" w:rsidR="00601962" w:rsidRDefault="00601962" w:rsidP="0060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3277C0" w14:textId="5EDD7AE1" w:rsidR="005B7FEB" w:rsidRDefault="005B7FEB" w:rsidP="001F2EC9">
      <w:pPr>
        <w:pStyle w:val="Paragraphedeliste"/>
        <w:numPr>
          <w:ilvl w:val="0"/>
          <w:numId w:val="14"/>
        </w:numPr>
      </w:pPr>
      <w:r>
        <w:t xml:space="preserve">Testez </w:t>
      </w:r>
      <w:r w:rsidR="001F2EC9">
        <w:t>le passage de la view Index à Édit</w:t>
      </w:r>
    </w:p>
    <w:p w14:paraId="4AF8F335" w14:textId="77777777" w:rsidR="003A1802" w:rsidRPr="002E60F7" w:rsidRDefault="003A1802" w:rsidP="003A1802">
      <w:pPr>
        <w:pStyle w:val="Titre2"/>
      </w:pPr>
      <w:r w:rsidRPr="002E60F7">
        <w:t xml:space="preserve">Commentaires et validation (Commit) des changements dans le code </w:t>
      </w:r>
    </w:p>
    <w:p w14:paraId="4B971949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>Dans Gitkraken, assurez-vous d'être dans le bon dossier/repo et sur la bonne branche</w:t>
      </w:r>
    </w:p>
    <w:p w14:paraId="7EB1E7F9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View changes</w:t>
      </w:r>
    </w:p>
    <w:p w14:paraId="0A1D2F3A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 xml:space="preserve">Validez les modification: cliquez sur </w:t>
      </w:r>
      <w:r w:rsidRPr="002E60F7">
        <w:rPr>
          <w:b/>
          <w:bCs/>
        </w:rPr>
        <w:t>Stage all changes</w:t>
      </w:r>
    </w:p>
    <w:p w14:paraId="1CA9699D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>Commentez en respectant les standards proposés (vous serez noté là-dessus):</w:t>
      </w:r>
    </w:p>
    <w:p w14:paraId="2A455F96" w14:textId="3CA0B5FD" w:rsidR="003A1802" w:rsidRPr="002E60F7" w:rsidRDefault="003A1802" w:rsidP="003A1802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2E60F7">
        <w:rPr>
          <w:b/>
          <w:bCs/>
        </w:rPr>
        <w:t>Summary :</w:t>
      </w:r>
      <w:r w:rsidRPr="002E60F7">
        <w:t xml:space="preserve"> FCT Zombie </w:t>
      </w:r>
      <w:r>
        <w:t>Edit</w:t>
      </w:r>
    </w:p>
    <w:p w14:paraId="4270D622" w14:textId="75F41175" w:rsidR="003A1802" w:rsidRPr="002E60F7" w:rsidRDefault="003A1802" w:rsidP="003A1802">
      <w:pPr>
        <w:pStyle w:val="Paragraphedeliste"/>
        <w:numPr>
          <w:ilvl w:val="1"/>
          <w:numId w:val="15"/>
        </w:numPr>
        <w:spacing w:before="0" w:after="160" w:line="259" w:lineRule="auto"/>
      </w:pPr>
      <w:r w:rsidRPr="002E60F7">
        <w:rPr>
          <w:b/>
          <w:bCs/>
        </w:rPr>
        <w:t>Description</w:t>
      </w:r>
      <w:r w:rsidRPr="002E60F7">
        <w:t xml:space="preserve">: Ajout </w:t>
      </w:r>
      <w:r w:rsidR="007B4B65">
        <w:t>de la View Edit et des actions dans le controlleur Zombie</w:t>
      </w:r>
    </w:p>
    <w:p w14:paraId="7DD3AB9E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Commit</w:t>
      </w:r>
    </w:p>
    <w:p w14:paraId="3C6BC15D" w14:textId="77777777" w:rsidR="003A1802" w:rsidRPr="002E60F7" w:rsidRDefault="003A1802" w:rsidP="003A1802">
      <w:pPr>
        <w:pStyle w:val="Paragraphedeliste"/>
        <w:numPr>
          <w:ilvl w:val="0"/>
          <w:numId w:val="15"/>
        </w:numPr>
        <w:spacing w:before="0" w:after="160" w:line="259" w:lineRule="auto"/>
      </w:pPr>
      <w:r w:rsidRPr="002E60F7">
        <w:t xml:space="preserve">"Poussez" </w:t>
      </w:r>
      <w:r w:rsidRPr="002E60F7">
        <w:rPr>
          <w:b/>
          <w:bCs/>
        </w:rPr>
        <w:t>Push</w:t>
      </w:r>
      <w:r w:rsidRPr="002E60F7">
        <w:t xml:space="preserve"> les modifications sur le repo en ligne </w:t>
      </w:r>
      <w:r w:rsidRPr="002E60F7">
        <w:rPr>
          <w:b/>
          <w:bCs/>
        </w:rPr>
        <w:t>Remote</w:t>
      </w:r>
      <w:r w:rsidRPr="002E60F7">
        <w:t xml:space="preserve">: cliquez sur </w:t>
      </w:r>
      <w:r w:rsidRPr="002E60F7">
        <w:rPr>
          <w:noProof/>
        </w:rPr>
        <w:drawing>
          <wp:inline distT="0" distB="0" distL="0" distR="0" wp14:anchorId="682CB80F" wp14:editId="169DF616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D518" w14:textId="77777777" w:rsidR="003A1802" w:rsidRDefault="003A1802" w:rsidP="003A1802"/>
    <w:p w14:paraId="433215ED" w14:textId="08E9F613" w:rsidR="00B72979" w:rsidRDefault="00B72979" w:rsidP="00B72979">
      <w:pPr>
        <w:pStyle w:val="Titre2"/>
      </w:pPr>
      <w:r>
        <w:t>Ajout de la méthode Delete</w:t>
      </w:r>
    </w:p>
    <w:p w14:paraId="27D1BD47" w14:textId="7230045E" w:rsidR="00B72979" w:rsidRPr="00975741" w:rsidRDefault="00B72979" w:rsidP="003A1802">
      <w:pPr>
        <w:pStyle w:val="Paragraphedeliste"/>
        <w:numPr>
          <w:ilvl w:val="0"/>
          <w:numId w:val="16"/>
        </w:numPr>
      </w:pPr>
      <w:r>
        <w:t xml:space="preserve">Ouvrez le Controlleur </w:t>
      </w:r>
      <w:r>
        <w:rPr>
          <w:b/>
          <w:bCs/>
        </w:rPr>
        <w:t>Zombie</w:t>
      </w:r>
    </w:p>
    <w:p w14:paraId="5B65E866" w14:textId="7E51C6C2" w:rsidR="00975741" w:rsidRPr="002A5006" w:rsidRDefault="00975741" w:rsidP="003A1802">
      <w:pPr>
        <w:pStyle w:val="Paragraphedeliste"/>
        <w:numPr>
          <w:ilvl w:val="0"/>
          <w:numId w:val="16"/>
        </w:numPr>
      </w:pPr>
      <w:r>
        <w:t xml:space="preserve">Copiez la méthode GET Edit et appelez-la </w:t>
      </w:r>
      <w:r>
        <w:rPr>
          <w:b/>
          <w:bCs/>
        </w:rPr>
        <w:t>Delete</w:t>
      </w:r>
    </w:p>
    <w:p w14:paraId="105AEAC1" w14:textId="63DBEDA6" w:rsidR="002A5006" w:rsidRDefault="002A5006" w:rsidP="003A1802">
      <w:pPr>
        <w:pStyle w:val="Paragraphedeliste"/>
        <w:numPr>
          <w:ilvl w:val="0"/>
          <w:numId w:val="16"/>
        </w:numPr>
      </w:pPr>
      <w:r>
        <w:t>Ajoutez une méthode</w:t>
      </w:r>
      <w:r w:rsidR="00975741">
        <w:t xml:space="preserve"> POST</w:t>
      </w:r>
      <w:r>
        <w:t xml:space="preserve"> Delete qui prend id en paramètre</w:t>
      </w:r>
    </w:p>
    <w:p w14:paraId="0B0DCCA7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>[HttpPost]</w:t>
      </w:r>
    </w:p>
    <w:p w14:paraId="2B70DBC4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[ValidateAntiForgeryToken]</w:t>
      </w:r>
    </w:p>
    <w:p w14:paraId="23ABB16A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853002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IActionResult Delete(</w:t>
      </w:r>
      <w:r w:rsidRPr="00853002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id)</w:t>
      </w:r>
    </w:p>
    <w:p w14:paraId="0CC206BA" w14:textId="77777777" w:rsid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88D189" w14:textId="77777777" w:rsid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Zombie? zombie = _baseDonnees.Zombies.Find(id);</w:t>
      </w:r>
    </w:p>
    <w:p w14:paraId="3DDB1E94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53002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(zombie == </w:t>
      </w:r>
      <w:r w:rsidRPr="00853002">
        <w:rPr>
          <w:rFonts w:ascii="Cascadia Mono" w:hAnsi="Cascadia Mono" w:cs="Cascadia Mono"/>
          <w:color w:val="0000FF"/>
          <w:sz w:val="19"/>
          <w:szCs w:val="19"/>
          <w:lang w:val="en-CA"/>
        </w:rPr>
        <w:t>null</w:t>
      </w: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1A30FB3F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64234D71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853002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NotFound();</w:t>
      </w:r>
    </w:p>
    <w:p w14:paraId="395ED2AD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05C4FC89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118C465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_baseDonnees.Zombies.Remove(zombie);</w:t>
      </w:r>
    </w:p>
    <w:p w14:paraId="5E335279" w14:textId="77777777" w:rsidR="00853002" w:rsidRPr="00853002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_baseDonnees.SaveChangesAsync();</w:t>
      </w:r>
    </w:p>
    <w:p w14:paraId="71EFC87E" w14:textId="572B9DF1" w:rsidR="00853002" w:rsidRPr="00853002" w:rsidRDefault="00445C99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>TempData[</w:t>
      </w:r>
      <w:r w:rsidRPr="00445C99">
        <w:rPr>
          <w:rFonts w:ascii="Cascadia Mono" w:hAnsi="Cascadia Mono" w:cs="Cascadia Mono"/>
          <w:color w:val="A31515"/>
          <w:sz w:val="19"/>
          <w:szCs w:val="19"/>
          <w:lang w:val="en-CA"/>
        </w:rPr>
        <w:t>"Success"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 = </w:t>
      </w:r>
      <w:r w:rsidRPr="00445C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$"Zombie 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>{zombie.Name}</w:t>
      </w:r>
      <w:r w:rsidRPr="00445C99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terminated"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</w:p>
    <w:p w14:paraId="16EB7021" w14:textId="77777777" w:rsidR="00853002" w:rsidRPr="00445C99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5300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45C99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RedirectToAction(</w:t>
      </w:r>
      <w:r w:rsidRPr="00445C99"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07B0541" w14:textId="61395A42" w:rsidR="003A1802" w:rsidRPr="00445C99" w:rsidRDefault="00853002" w:rsidP="0085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445C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4BA76070" w14:textId="77777777" w:rsidR="00F94745" w:rsidRPr="00F94745" w:rsidRDefault="00F94745" w:rsidP="00B30471">
      <w:pPr>
        <w:pStyle w:val="Paragraphedeliste"/>
        <w:numPr>
          <w:ilvl w:val="0"/>
          <w:numId w:val="17"/>
        </w:numPr>
      </w:pPr>
      <w:r>
        <w:t xml:space="preserve">Mettez un point d’arrêt à la ligne </w:t>
      </w:r>
      <w:r>
        <w:rPr>
          <w:rFonts w:ascii="Cascadia Mono" w:hAnsi="Cascadia Mono" w:cs="Cascadia Mono"/>
          <w:color w:val="000000"/>
          <w:sz w:val="19"/>
          <w:szCs w:val="19"/>
        </w:rPr>
        <w:t>_baseDonnees.SaveChangesAsync();</w:t>
      </w:r>
    </w:p>
    <w:p w14:paraId="236D4057" w14:textId="6A8000B0" w:rsidR="00B30471" w:rsidRPr="00652310" w:rsidRDefault="00B30471" w:rsidP="00B30471">
      <w:pPr>
        <w:pStyle w:val="Paragraphedeliste"/>
        <w:numPr>
          <w:ilvl w:val="0"/>
          <w:numId w:val="17"/>
        </w:numPr>
      </w:pPr>
      <w:r>
        <w:t xml:space="preserve">Démarrez l’application pour tester avec le Zombie ayant le Id 2 via l’URL </w:t>
      </w:r>
      <w:r w:rsidRPr="00441AE8">
        <w:rPr>
          <w:b/>
          <w:bCs/>
        </w:rPr>
        <w:t>/zombie/</w:t>
      </w:r>
      <w:r>
        <w:rPr>
          <w:b/>
          <w:bCs/>
        </w:rPr>
        <w:t>Delete</w:t>
      </w:r>
      <w:r w:rsidRPr="00441AE8">
        <w:rPr>
          <w:b/>
          <w:bCs/>
        </w:rPr>
        <w:t>/</w:t>
      </w:r>
      <w:r>
        <w:rPr>
          <w:b/>
          <w:bCs/>
        </w:rPr>
        <w:t>2</w:t>
      </w:r>
    </w:p>
    <w:p w14:paraId="15AA8F31" w14:textId="77777777" w:rsidR="00B30471" w:rsidRDefault="00B30471" w:rsidP="00B30471">
      <w:pPr>
        <w:pStyle w:val="Paragraphedeliste"/>
        <w:numPr>
          <w:ilvl w:val="0"/>
          <w:numId w:val="17"/>
        </w:numPr>
      </w:pPr>
      <w:r>
        <w:t>Arrêtez l’application</w:t>
      </w:r>
    </w:p>
    <w:p w14:paraId="4B4418BA" w14:textId="78DDB6B3" w:rsidR="00B30471" w:rsidRDefault="00B30471" w:rsidP="00B30471">
      <w:pPr>
        <w:pStyle w:val="Paragraphedeliste"/>
        <w:numPr>
          <w:ilvl w:val="0"/>
          <w:numId w:val="17"/>
        </w:numPr>
      </w:pPr>
      <w:r>
        <w:t xml:space="preserve">Dans Zombie Index, ajoutez un bouton afin de pouvoir </w:t>
      </w:r>
      <w:r w:rsidR="00F94745">
        <w:t>supprimer</w:t>
      </w:r>
      <w:r>
        <w:t xml:space="preserve"> le Zombie, ajoutez les taghelpers nécéssaires</w:t>
      </w:r>
    </w:p>
    <w:p w14:paraId="498C1ED0" w14:textId="20D53530" w:rsidR="00A94ADC" w:rsidRPr="00B30471" w:rsidRDefault="00A94ADC">
      <w:r w:rsidRPr="00B30471">
        <w:br w:type="page"/>
      </w:r>
    </w:p>
    <w:p w14:paraId="56FA4E96" w14:textId="77777777" w:rsidR="00470EFC" w:rsidRPr="00B30471" w:rsidRDefault="00470EFC" w:rsidP="00470EFC"/>
    <w:p w14:paraId="1C935235" w14:textId="77777777" w:rsidR="00224869" w:rsidRPr="002E60F7" w:rsidRDefault="00224869" w:rsidP="00224869">
      <w:pPr>
        <w:pStyle w:val="Titre2"/>
      </w:pPr>
      <w:r w:rsidRPr="002E60F7">
        <w:t xml:space="preserve">Commentaires et validation (Commit) des changements dans le code </w:t>
      </w:r>
    </w:p>
    <w:p w14:paraId="5AC572A0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>Dans Gitkraken, assurez-vous d'être dans le bon dossier/repo et sur la bonne branche</w:t>
      </w:r>
    </w:p>
    <w:p w14:paraId="63CB46E1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View changes</w:t>
      </w:r>
    </w:p>
    <w:p w14:paraId="086B0F04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 xml:space="preserve">Validez les modification: cliquez sur </w:t>
      </w:r>
      <w:r w:rsidRPr="002E60F7">
        <w:rPr>
          <w:b/>
          <w:bCs/>
        </w:rPr>
        <w:t>Stage all changes</w:t>
      </w:r>
    </w:p>
    <w:p w14:paraId="0E2BC7CD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>Commentez en respectant les standards proposés (vous serez noté là-dessus):</w:t>
      </w:r>
    </w:p>
    <w:p w14:paraId="409CB18E" w14:textId="51D4F34B" w:rsidR="00224869" w:rsidRPr="002E60F7" w:rsidRDefault="00224869" w:rsidP="00224869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2E60F7">
        <w:rPr>
          <w:b/>
          <w:bCs/>
        </w:rPr>
        <w:t>Summary :</w:t>
      </w:r>
      <w:r w:rsidRPr="002E60F7">
        <w:t xml:space="preserve"> FCT Zombie </w:t>
      </w:r>
      <w:r>
        <w:t>Delete</w:t>
      </w:r>
    </w:p>
    <w:p w14:paraId="56546342" w14:textId="2C907997" w:rsidR="00224869" w:rsidRPr="002E60F7" w:rsidRDefault="00224869" w:rsidP="00224869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2E60F7">
        <w:rPr>
          <w:b/>
          <w:bCs/>
        </w:rPr>
        <w:t>Description</w:t>
      </w:r>
      <w:r w:rsidRPr="002E60F7">
        <w:t xml:space="preserve">: Ajout </w:t>
      </w:r>
      <w:r>
        <w:t>l’action Delete dans le controlleur Zombie</w:t>
      </w:r>
    </w:p>
    <w:p w14:paraId="7E70D089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 xml:space="preserve">Cliquez sur </w:t>
      </w:r>
      <w:r w:rsidRPr="002E60F7">
        <w:rPr>
          <w:b/>
          <w:bCs/>
        </w:rPr>
        <w:t>Commit</w:t>
      </w:r>
    </w:p>
    <w:p w14:paraId="48FD17BF" w14:textId="77777777" w:rsidR="00224869" w:rsidRPr="002E60F7" w:rsidRDefault="00224869" w:rsidP="00224869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2E60F7">
        <w:t xml:space="preserve">"Poussez" </w:t>
      </w:r>
      <w:r w:rsidRPr="002E60F7">
        <w:rPr>
          <w:b/>
          <w:bCs/>
        </w:rPr>
        <w:t>Push</w:t>
      </w:r>
      <w:r w:rsidRPr="002E60F7">
        <w:t xml:space="preserve"> les modifications sur le repo en ligne </w:t>
      </w:r>
      <w:r w:rsidRPr="002E60F7">
        <w:rPr>
          <w:b/>
          <w:bCs/>
        </w:rPr>
        <w:t>Remote</w:t>
      </w:r>
      <w:r w:rsidRPr="002E60F7">
        <w:t xml:space="preserve">: cliquez sur </w:t>
      </w:r>
      <w:r w:rsidRPr="002E60F7">
        <w:rPr>
          <w:noProof/>
        </w:rPr>
        <w:drawing>
          <wp:inline distT="0" distB="0" distL="0" distR="0" wp14:anchorId="3084DD85" wp14:editId="7432F6B4">
            <wp:extent cx="232486" cy="31174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D48D" w14:textId="77777777" w:rsidR="00470EFC" w:rsidRDefault="00470EFC" w:rsidP="00680FCC"/>
    <w:p w14:paraId="47FA8EAF" w14:textId="35241677" w:rsidR="00635DF7" w:rsidRDefault="00635DF7" w:rsidP="00635DF7">
      <w:pPr>
        <w:pStyle w:val="Titre1"/>
      </w:pPr>
      <w:r>
        <w:t>Ajout de fonctionnalités sur ZombieType</w:t>
      </w:r>
    </w:p>
    <w:p w14:paraId="4A916C75" w14:textId="4547070E" w:rsidR="00635DF7" w:rsidRDefault="001676E8" w:rsidP="001676E8">
      <w:pPr>
        <w:pStyle w:val="Paragraphedeliste"/>
        <w:numPr>
          <w:ilvl w:val="0"/>
          <w:numId w:val="20"/>
        </w:numPr>
      </w:pPr>
      <w:r>
        <w:t>Ajoutez les fonctionnalités suivantes dans ZombieType :</w:t>
      </w:r>
    </w:p>
    <w:p w14:paraId="77CA9EF0" w14:textId="396745E2" w:rsidR="001676E8" w:rsidRDefault="001676E8" w:rsidP="001676E8">
      <w:pPr>
        <w:pStyle w:val="Paragraphedeliste"/>
        <w:numPr>
          <w:ilvl w:val="0"/>
          <w:numId w:val="21"/>
        </w:numPr>
      </w:pPr>
      <w:r>
        <w:t>Edit</w:t>
      </w:r>
    </w:p>
    <w:p w14:paraId="332070D5" w14:textId="12FBEBB5" w:rsidR="001676E8" w:rsidRDefault="001676E8" w:rsidP="001676E8">
      <w:pPr>
        <w:pStyle w:val="Paragraphedeliste"/>
        <w:numPr>
          <w:ilvl w:val="0"/>
          <w:numId w:val="21"/>
        </w:numPr>
      </w:pPr>
      <w:r>
        <w:t>Delete</w:t>
      </w:r>
    </w:p>
    <w:p w14:paraId="5300CF27" w14:textId="78170C4F" w:rsidR="006346F2" w:rsidRDefault="006346F2" w:rsidP="006346F2">
      <w:r>
        <w:t>N’oubliez pas d’ajouter les les boutons dans la View Index</w:t>
      </w:r>
    </w:p>
    <w:p w14:paraId="3A34AF25" w14:textId="1F289B0C" w:rsidR="00191B8A" w:rsidRDefault="00191B8A" w:rsidP="006346F2">
      <w:r>
        <w:t xml:space="preserve">Testez par étapes, utilisez les points d’arrêt. </w:t>
      </w:r>
    </w:p>
    <w:p w14:paraId="30F1477F" w14:textId="6290C9C9" w:rsidR="00191B8A" w:rsidRPr="00403EAA" w:rsidRDefault="00191B8A" w:rsidP="006346F2">
      <w:r>
        <w:t>Faites des commits fréquents et pertinents</w:t>
      </w:r>
    </w:p>
    <w:sectPr w:rsidR="00191B8A" w:rsidRPr="00403EAA" w:rsidSect="000440BA">
      <w:headerReference w:type="default" r:id="rId16"/>
      <w:footerReference w:type="defaul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2A3D" w14:textId="77777777" w:rsidR="00607266" w:rsidRDefault="00607266" w:rsidP="000440BA">
      <w:r>
        <w:separator/>
      </w:r>
    </w:p>
  </w:endnote>
  <w:endnote w:type="continuationSeparator" w:id="0">
    <w:p w14:paraId="6026F8BA" w14:textId="77777777" w:rsidR="00607266" w:rsidRDefault="0060726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5270" w14:textId="77777777" w:rsidR="00607266" w:rsidRDefault="00607266" w:rsidP="000440BA">
      <w:r>
        <w:separator/>
      </w:r>
    </w:p>
  </w:footnote>
  <w:footnote w:type="continuationSeparator" w:id="0">
    <w:p w14:paraId="0B80E211" w14:textId="77777777" w:rsidR="00607266" w:rsidRDefault="0060726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44108DC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81663B">
      <w:t xml:space="preserve">séance </w:t>
    </w:r>
    <w:r w:rsidR="00A1607C">
      <w:t>03.1</w:t>
    </w:r>
    <w:r w:rsidR="0081663B">
      <w:t xml:space="preserve"> </w:t>
    </w:r>
    <w:r>
      <w:t xml:space="preserve">Laboratoire </w:t>
    </w:r>
    <w:r w:rsidR="0081663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11D"/>
    <w:multiLevelType w:val="hybridMultilevel"/>
    <w:tmpl w:val="1B421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D7D"/>
    <w:multiLevelType w:val="hybridMultilevel"/>
    <w:tmpl w:val="8EE457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3792"/>
    <w:multiLevelType w:val="hybridMultilevel"/>
    <w:tmpl w:val="43A21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8602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04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F7A21"/>
    <w:multiLevelType w:val="multilevel"/>
    <w:tmpl w:val="220A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72DB2"/>
    <w:multiLevelType w:val="hybridMultilevel"/>
    <w:tmpl w:val="1A5A3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130EB"/>
    <w:multiLevelType w:val="multilevel"/>
    <w:tmpl w:val="D1EC0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6F4702"/>
    <w:multiLevelType w:val="hybridMultilevel"/>
    <w:tmpl w:val="61904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61410"/>
    <w:multiLevelType w:val="hybridMultilevel"/>
    <w:tmpl w:val="AB8EE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53F3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11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F297A"/>
    <w:multiLevelType w:val="hybridMultilevel"/>
    <w:tmpl w:val="43A21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6FD3DB4"/>
    <w:multiLevelType w:val="hybridMultilevel"/>
    <w:tmpl w:val="AB8EE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D3F1F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1E42"/>
    <w:multiLevelType w:val="hybridMultilevel"/>
    <w:tmpl w:val="FF4244F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43595E"/>
    <w:multiLevelType w:val="hybridMultilevel"/>
    <w:tmpl w:val="1A5A3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66E19"/>
    <w:multiLevelType w:val="hybridMultilevel"/>
    <w:tmpl w:val="8EE457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E26A7"/>
    <w:multiLevelType w:val="hybridMultilevel"/>
    <w:tmpl w:val="43A21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24524">
    <w:abstractNumId w:val="14"/>
    <w:lvlOverride w:ilvl="0">
      <w:startOverride w:val="1"/>
    </w:lvlOverride>
  </w:num>
  <w:num w:numId="2" w16cid:durableId="195510674">
    <w:abstractNumId w:val="2"/>
  </w:num>
  <w:num w:numId="3" w16cid:durableId="575211737">
    <w:abstractNumId w:val="8"/>
  </w:num>
  <w:num w:numId="4" w16cid:durableId="234321041">
    <w:abstractNumId w:val="6"/>
  </w:num>
  <w:num w:numId="5" w16cid:durableId="1486433149">
    <w:abstractNumId w:val="4"/>
  </w:num>
  <w:num w:numId="6" w16cid:durableId="1074860078">
    <w:abstractNumId w:val="16"/>
  </w:num>
  <w:num w:numId="7" w16cid:durableId="1533690113">
    <w:abstractNumId w:val="3"/>
  </w:num>
  <w:num w:numId="8" w16cid:durableId="2129742167">
    <w:abstractNumId w:val="5"/>
  </w:num>
  <w:num w:numId="9" w16cid:durableId="1621914830">
    <w:abstractNumId w:val="1"/>
  </w:num>
  <w:num w:numId="10" w16cid:durableId="398601681">
    <w:abstractNumId w:val="20"/>
  </w:num>
  <w:num w:numId="11" w16cid:durableId="1972245096">
    <w:abstractNumId w:val="13"/>
  </w:num>
  <w:num w:numId="12" w16cid:durableId="1287077740">
    <w:abstractNumId w:val="9"/>
  </w:num>
  <w:num w:numId="13" w16cid:durableId="80151180">
    <w:abstractNumId w:val="15"/>
  </w:num>
  <w:num w:numId="14" w16cid:durableId="1371225140">
    <w:abstractNumId w:val="7"/>
  </w:num>
  <w:num w:numId="15" w16cid:durableId="1394229835">
    <w:abstractNumId w:val="11"/>
  </w:num>
  <w:num w:numId="16" w16cid:durableId="300690219">
    <w:abstractNumId w:val="19"/>
  </w:num>
  <w:num w:numId="17" w16cid:durableId="564605549">
    <w:abstractNumId w:val="18"/>
  </w:num>
  <w:num w:numId="18" w16cid:durableId="1532841269">
    <w:abstractNumId w:val="12"/>
  </w:num>
  <w:num w:numId="19" w16cid:durableId="1734304411">
    <w:abstractNumId w:val="10"/>
  </w:num>
  <w:num w:numId="20" w16cid:durableId="613830564">
    <w:abstractNumId w:val="0"/>
  </w:num>
  <w:num w:numId="21" w16cid:durableId="1239514660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0644"/>
    <w:rsid w:val="00011432"/>
    <w:rsid w:val="000161E3"/>
    <w:rsid w:val="000223F6"/>
    <w:rsid w:val="00022C33"/>
    <w:rsid w:val="0002536D"/>
    <w:rsid w:val="00031022"/>
    <w:rsid w:val="00032506"/>
    <w:rsid w:val="0003310A"/>
    <w:rsid w:val="00034C0A"/>
    <w:rsid w:val="0003628D"/>
    <w:rsid w:val="000440BA"/>
    <w:rsid w:val="00050D72"/>
    <w:rsid w:val="00062E8B"/>
    <w:rsid w:val="00064FC3"/>
    <w:rsid w:val="00066A5F"/>
    <w:rsid w:val="00080C7D"/>
    <w:rsid w:val="00082260"/>
    <w:rsid w:val="000A04B2"/>
    <w:rsid w:val="000A455C"/>
    <w:rsid w:val="000A601C"/>
    <w:rsid w:val="000A6850"/>
    <w:rsid w:val="000B0D93"/>
    <w:rsid w:val="000B5C37"/>
    <w:rsid w:val="000B63F6"/>
    <w:rsid w:val="000C0C60"/>
    <w:rsid w:val="000C1240"/>
    <w:rsid w:val="000C215B"/>
    <w:rsid w:val="000C2C8B"/>
    <w:rsid w:val="000C3C8E"/>
    <w:rsid w:val="000C5E4B"/>
    <w:rsid w:val="000C6AA4"/>
    <w:rsid w:val="000D42FE"/>
    <w:rsid w:val="000E1CA1"/>
    <w:rsid w:val="000E51AA"/>
    <w:rsid w:val="000E7516"/>
    <w:rsid w:val="000F0211"/>
    <w:rsid w:val="000F06F3"/>
    <w:rsid w:val="000F20BD"/>
    <w:rsid w:val="000F2AF7"/>
    <w:rsid w:val="000F4766"/>
    <w:rsid w:val="001025E3"/>
    <w:rsid w:val="00104D30"/>
    <w:rsid w:val="00111D92"/>
    <w:rsid w:val="0011298D"/>
    <w:rsid w:val="00112AE3"/>
    <w:rsid w:val="00113B62"/>
    <w:rsid w:val="00121F4B"/>
    <w:rsid w:val="00123228"/>
    <w:rsid w:val="00125695"/>
    <w:rsid w:val="001420F9"/>
    <w:rsid w:val="00143E75"/>
    <w:rsid w:val="00145E8D"/>
    <w:rsid w:val="00152EDB"/>
    <w:rsid w:val="00156331"/>
    <w:rsid w:val="00156BF6"/>
    <w:rsid w:val="001671CF"/>
    <w:rsid w:val="001676E8"/>
    <w:rsid w:val="00167DF3"/>
    <w:rsid w:val="00167E16"/>
    <w:rsid w:val="00172A7F"/>
    <w:rsid w:val="00184D1D"/>
    <w:rsid w:val="00187634"/>
    <w:rsid w:val="00191B8A"/>
    <w:rsid w:val="00194084"/>
    <w:rsid w:val="00195EDD"/>
    <w:rsid w:val="001A2469"/>
    <w:rsid w:val="001A4FF9"/>
    <w:rsid w:val="001A7E3F"/>
    <w:rsid w:val="001B2327"/>
    <w:rsid w:val="001B5910"/>
    <w:rsid w:val="001B6C2E"/>
    <w:rsid w:val="001B7F8B"/>
    <w:rsid w:val="001C44A3"/>
    <w:rsid w:val="001C6BAB"/>
    <w:rsid w:val="001D0457"/>
    <w:rsid w:val="001D0881"/>
    <w:rsid w:val="001E50C1"/>
    <w:rsid w:val="001F0CE2"/>
    <w:rsid w:val="001F2EC9"/>
    <w:rsid w:val="001F7F00"/>
    <w:rsid w:val="00203A45"/>
    <w:rsid w:val="0021022E"/>
    <w:rsid w:val="002104D0"/>
    <w:rsid w:val="00210EF4"/>
    <w:rsid w:val="00224869"/>
    <w:rsid w:val="00225057"/>
    <w:rsid w:val="00234C76"/>
    <w:rsid w:val="00235F61"/>
    <w:rsid w:val="002404CC"/>
    <w:rsid w:val="00247D88"/>
    <w:rsid w:val="00257350"/>
    <w:rsid w:val="00267B80"/>
    <w:rsid w:val="002726A0"/>
    <w:rsid w:val="002733ED"/>
    <w:rsid w:val="002801F3"/>
    <w:rsid w:val="002809FB"/>
    <w:rsid w:val="00285283"/>
    <w:rsid w:val="00290329"/>
    <w:rsid w:val="00291FF1"/>
    <w:rsid w:val="002925D9"/>
    <w:rsid w:val="00293184"/>
    <w:rsid w:val="00294642"/>
    <w:rsid w:val="00297AF9"/>
    <w:rsid w:val="00297C90"/>
    <w:rsid w:val="002A0565"/>
    <w:rsid w:val="002A2840"/>
    <w:rsid w:val="002A29A5"/>
    <w:rsid w:val="002A5006"/>
    <w:rsid w:val="002A6644"/>
    <w:rsid w:val="002B44B9"/>
    <w:rsid w:val="002B61D7"/>
    <w:rsid w:val="002B7DBA"/>
    <w:rsid w:val="002C5B90"/>
    <w:rsid w:val="002C7216"/>
    <w:rsid w:val="002E0E36"/>
    <w:rsid w:val="002E19E4"/>
    <w:rsid w:val="002E60F7"/>
    <w:rsid w:val="003044E7"/>
    <w:rsid w:val="00305784"/>
    <w:rsid w:val="00312840"/>
    <w:rsid w:val="00312C87"/>
    <w:rsid w:val="00316592"/>
    <w:rsid w:val="00317CB5"/>
    <w:rsid w:val="0032156B"/>
    <w:rsid w:val="003243DC"/>
    <w:rsid w:val="0032587F"/>
    <w:rsid w:val="003303A3"/>
    <w:rsid w:val="003315F4"/>
    <w:rsid w:val="0033304B"/>
    <w:rsid w:val="00336EF7"/>
    <w:rsid w:val="00341021"/>
    <w:rsid w:val="003450BE"/>
    <w:rsid w:val="00347D6D"/>
    <w:rsid w:val="00350198"/>
    <w:rsid w:val="00351B98"/>
    <w:rsid w:val="003562EE"/>
    <w:rsid w:val="00357123"/>
    <w:rsid w:val="003604C8"/>
    <w:rsid w:val="0036097B"/>
    <w:rsid w:val="003619B7"/>
    <w:rsid w:val="00364654"/>
    <w:rsid w:val="003670F3"/>
    <w:rsid w:val="00370D62"/>
    <w:rsid w:val="00375A4B"/>
    <w:rsid w:val="00381B3A"/>
    <w:rsid w:val="00383C59"/>
    <w:rsid w:val="0038553B"/>
    <w:rsid w:val="003A0AF1"/>
    <w:rsid w:val="003A1802"/>
    <w:rsid w:val="003B0636"/>
    <w:rsid w:val="003B1249"/>
    <w:rsid w:val="003B2F05"/>
    <w:rsid w:val="003B4C01"/>
    <w:rsid w:val="003B4F7B"/>
    <w:rsid w:val="003B5399"/>
    <w:rsid w:val="003B6E65"/>
    <w:rsid w:val="003C1F6B"/>
    <w:rsid w:val="003C3D36"/>
    <w:rsid w:val="003C4CD7"/>
    <w:rsid w:val="003D4135"/>
    <w:rsid w:val="003E01DD"/>
    <w:rsid w:val="003E0918"/>
    <w:rsid w:val="003E2309"/>
    <w:rsid w:val="003E270B"/>
    <w:rsid w:val="003E2A4F"/>
    <w:rsid w:val="003E4C66"/>
    <w:rsid w:val="003F416C"/>
    <w:rsid w:val="00403EAA"/>
    <w:rsid w:val="004047ED"/>
    <w:rsid w:val="00407250"/>
    <w:rsid w:val="0041099F"/>
    <w:rsid w:val="0041249E"/>
    <w:rsid w:val="00422562"/>
    <w:rsid w:val="00423EB2"/>
    <w:rsid w:val="0042426A"/>
    <w:rsid w:val="00425320"/>
    <w:rsid w:val="004331AF"/>
    <w:rsid w:val="00435098"/>
    <w:rsid w:val="00440934"/>
    <w:rsid w:val="00440B8A"/>
    <w:rsid w:val="004414FE"/>
    <w:rsid w:val="00441AE8"/>
    <w:rsid w:val="0044560F"/>
    <w:rsid w:val="00445C99"/>
    <w:rsid w:val="00447C8B"/>
    <w:rsid w:val="00456E4D"/>
    <w:rsid w:val="00457DE0"/>
    <w:rsid w:val="00470EFC"/>
    <w:rsid w:val="004716F3"/>
    <w:rsid w:val="004744D6"/>
    <w:rsid w:val="004817CE"/>
    <w:rsid w:val="00481CD6"/>
    <w:rsid w:val="00482064"/>
    <w:rsid w:val="0048209D"/>
    <w:rsid w:val="004842A5"/>
    <w:rsid w:val="00485F7E"/>
    <w:rsid w:val="00487DA4"/>
    <w:rsid w:val="0049035D"/>
    <w:rsid w:val="004942A0"/>
    <w:rsid w:val="00496A41"/>
    <w:rsid w:val="00496AB4"/>
    <w:rsid w:val="00497FB0"/>
    <w:rsid w:val="004A37C8"/>
    <w:rsid w:val="004B0350"/>
    <w:rsid w:val="004B41A3"/>
    <w:rsid w:val="004B7074"/>
    <w:rsid w:val="004C5FE7"/>
    <w:rsid w:val="004C6AC3"/>
    <w:rsid w:val="004D5748"/>
    <w:rsid w:val="004D7482"/>
    <w:rsid w:val="004F2FF0"/>
    <w:rsid w:val="004F4474"/>
    <w:rsid w:val="004F539C"/>
    <w:rsid w:val="005039CA"/>
    <w:rsid w:val="00503B13"/>
    <w:rsid w:val="0050476C"/>
    <w:rsid w:val="00504806"/>
    <w:rsid w:val="00505F12"/>
    <w:rsid w:val="005066F0"/>
    <w:rsid w:val="00511AA0"/>
    <w:rsid w:val="00512460"/>
    <w:rsid w:val="00513415"/>
    <w:rsid w:val="005139CF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71A2"/>
    <w:rsid w:val="00552C0B"/>
    <w:rsid w:val="00553B8B"/>
    <w:rsid w:val="00554617"/>
    <w:rsid w:val="0056007A"/>
    <w:rsid w:val="00560AF9"/>
    <w:rsid w:val="00566654"/>
    <w:rsid w:val="005705C3"/>
    <w:rsid w:val="00570C63"/>
    <w:rsid w:val="005728DF"/>
    <w:rsid w:val="005774BA"/>
    <w:rsid w:val="00581B7B"/>
    <w:rsid w:val="005858DC"/>
    <w:rsid w:val="00590320"/>
    <w:rsid w:val="0059324B"/>
    <w:rsid w:val="005939C8"/>
    <w:rsid w:val="00594158"/>
    <w:rsid w:val="00595555"/>
    <w:rsid w:val="005961C9"/>
    <w:rsid w:val="005A0AEC"/>
    <w:rsid w:val="005A1339"/>
    <w:rsid w:val="005A443E"/>
    <w:rsid w:val="005A6A33"/>
    <w:rsid w:val="005B1412"/>
    <w:rsid w:val="005B1894"/>
    <w:rsid w:val="005B1A31"/>
    <w:rsid w:val="005B2A52"/>
    <w:rsid w:val="005B5AF6"/>
    <w:rsid w:val="005B7FEB"/>
    <w:rsid w:val="005C4BCF"/>
    <w:rsid w:val="005D2792"/>
    <w:rsid w:val="005D35F8"/>
    <w:rsid w:val="005D3880"/>
    <w:rsid w:val="005E7C91"/>
    <w:rsid w:val="005F50AC"/>
    <w:rsid w:val="005F7586"/>
    <w:rsid w:val="005F7F3D"/>
    <w:rsid w:val="00601562"/>
    <w:rsid w:val="00601962"/>
    <w:rsid w:val="00602B32"/>
    <w:rsid w:val="00606131"/>
    <w:rsid w:val="00607266"/>
    <w:rsid w:val="0061163D"/>
    <w:rsid w:val="00613F1F"/>
    <w:rsid w:val="00616CFD"/>
    <w:rsid w:val="00620E80"/>
    <w:rsid w:val="00631119"/>
    <w:rsid w:val="006346F2"/>
    <w:rsid w:val="00635DF7"/>
    <w:rsid w:val="0064619D"/>
    <w:rsid w:val="00647B1C"/>
    <w:rsid w:val="00650F54"/>
    <w:rsid w:val="00651DBC"/>
    <w:rsid w:val="00652310"/>
    <w:rsid w:val="006538AC"/>
    <w:rsid w:val="00654920"/>
    <w:rsid w:val="006577D5"/>
    <w:rsid w:val="00665B6F"/>
    <w:rsid w:val="0067052F"/>
    <w:rsid w:val="00670D32"/>
    <w:rsid w:val="00680FCC"/>
    <w:rsid w:val="00683D20"/>
    <w:rsid w:val="00691D80"/>
    <w:rsid w:val="00695D27"/>
    <w:rsid w:val="00695DC1"/>
    <w:rsid w:val="006A37AC"/>
    <w:rsid w:val="006A5886"/>
    <w:rsid w:val="006B29C2"/>
    <w:rsid w:val="006C16DA"/>
    <w:rsid w:val="006C18DE"/>
    <w:rsid w:val="006C2C51"/>
    <w:rsid w:val="006C2CB1"/>
    <w:rsid w:val="006C3558"/>
    <w:rsid w:val="006D6F50"/>
    <w:rsid w:val="006E1D8F"/>
    <w:rsid w:val="006E4404"/>
    <w:rsid w:val="006E70A5"/>
    <w:rsid w:val="006F3486"/>
    <w:rsid w:val="00702AEC"/>
    <w:rsid w:val="007161F5"/>
    <w:rsid w:val="00720671"/>
    <w:rsid w:val="00724490"/>
    <w:rsid w:val="007244B2"/>
    <w:rsid w:val="007266C4"/>
    <w:rsid w:val="00727B92"/>
    <w:rsid w:val="00730249"/>
    <w:rsid w:val="007338FB"/>
    <w:rsid w:val="00733D21"/>
    <w:rsid w:val="00735909"/>
    <w:rsid w:val="00743196"/>
    <w:rsid w:val="00746153"/>
    <w:rsid w:val="00746B02"/>
    <w:rsid w:val="00754711"/>
    <w:rsid w:val="00754713"/>
    <w:rsid w:val="00757D34"/>
    <w:rsid w:val="00770441"/>
    <w:rsid w:val="007752B5"/>
    <w:rsid w:val="007774B3"/>
    <w:rsid w:val="00777A47"/>
    <w:rsid w:val="00792901"/>
    <w:rsid w:val="00793839"/>
    <w:rsid w:val="00794D46"/>
    <w:rsid w:val="007A2A38"/>
    <w:rsid w:val="007A453B"/>
    <w:rsid w:val="007A5116"/>
    <w:rsid w:val="007A7BBE"/>
    <w:rsid w:val="007B197D"/>
    <w:rsid w:val="007B2FBE"/>
    <w:rsid w:val="007B3E65"/>
    <w:rsid w:val="007B4B65"/>
    <w:rsid w:val="007B6C08"/>
    <w:rsid w:val="007C0BE5"/>
    <w:rsid w:val="007C7FD7"/>
    <w:rsid w:val="007D5B47"/>
    <w:rsid w:val="007D77F1"/>
    <w:rsid w:val="007F0159"/>
    <w:rsid w:val="007F3127"/>
    <w:rsid w:val="00800EDB"/>
    <w:rsid w:val="00802944"/>
    <w:rsid w:val="00802A87"/>
    <w:rsid w:val="00804EFE"/>
    <w:rsid w:val="008108CD"/>
    <w:rsid w:val="00811620"/>
    <w:rsid w:val="008140A5"/>
    <w:rsid w:val="0081663B"/>
    <w:rsid w:val="00820658"/>
    <w:rsid w:val="00822DAA"/>
    <w:rsid w:val="008240B8"/>
    <w:rsid w:val="00831C8A"/>
    <w:rsid w:val="00833834"/>
    <w:rsid w:val="008405BD"/>
    <w:rsid w:val="00841406"/>
    <w:rsid w:val="00846A3C"/>
    <w:rsid w:val="00850375"/>
    <w:rsid w:val="00853002"/>
    <w:rsid w:val="00866A07"/>
    <w:rsid w:val="00871055"/>
    <w:rsid w:val="00873225"/>
    <w:rsid w:val="00873ECD"/>
    <w:rsid w:val="00895438"/>
    <w:rsid w:val="00896A40"/>
    <w:rsid w:val="008A0455"/>
    <w:rsid w:val="008A068A"/>
    <w:rsid w:val="008A6115"/>
    <w:rsid w:val="008A6E54"/>
    <w:rsid w:val="008A7602"/>
    <w:rsid w:val="008B1F66"/>
    <w:rsid w:val="008B66F7"/>
    <w:rsid w:val="008C12EE"/>
    <w:rsid w:val="008C69B1"/>
    <w:rsid w:val="008C7136"/>
    <w:rsid w:val="008D216A"/>
    <w:rsid w:val="008D48A7"/>
    <w:rsid w:val="008E6283"/>
    <w:rsid w:val="008E73D1"/>
    <w:rsid w:val="008F2F39"/>
    <w:rsid w:val="00901321"/>
    <w:rsid w:val="009014B1"/>
    <w:rsid w:val="009018F3"/>
    <w:rsid w:val="00906E7F"/>
    <w:rsid w:val="00910652"/>
    <w:rsid w:val="00911094"/>
    <w:rsid w:val="00912CC1"/>
    <w:rsid w:val="009139F8"/>
    <w:rsid w:val="009174BF"/>
    <w:rsid w:val="00923F50"/>
    <w:rsid w:val="00924998"/>
    <w:rsid w:val="00925E82"/>
    <w:rsid w:val="0092711E"/>
    <w:rsid w:val="0093117C"/>
    <w:rsid w:val="00934054"/>
    <w:rsid w:val="009354E7"/>
    <w:rsid w:val="00935CFD"/>
    <w:rsid w:val="0093756E"/>
    <w:rsid w:val="009423AA"/>
    <w:rsid w:val="00946071"/>
    <w:rsid w:val="0096266E"/>
    <w:rsid w:val="00965494"/>
    <w:rsid w:val="0096689E"/>
    <w:rsid w:val="00966D00"/>
    <w:rsid w:val="00972E8E"/>
    <w:rsid w:val="00975741"/>
    <w:rsid w:val="00976DAF"/>
    <w:rsid w:val="00980EAC"/>
    <w:rsid w:val="00982542"/>
    <w:rsid w:val="00985F21"/>
    <w:rsid w:val="00993C98"/>
    <w:rsid w:val="009A4B20"/>
    <w:rsid w:val="009A5741"/>
    <w:rsid w:val="009A5F99"/>
    <w:rsid w:val="009A6B78"/>
    <w:rsid w:val="009B3CC9"/>
    <w:rsid w:val="009B46F2"/>
    <w:rsid w:val="009B6B47"/>
    <w:rsid w:val="009C3FB8"/>
    <w:rsid w:val="009C48BE"/>
    <w:rsid w:val="009C7363"/>
    <w:rsid w:val="009D04EC"/>
    <w:rsid w:val="009D3003"/>
    <w:rsid w:val="009F0835"/>
    <w:rsid w:val="009F41F3"/>
    <w:rsid w:val="009F4D8C"/>
    <w:rsid w:val="009F6C1E"/>
    <w:rsid w:val="00A061C4"/>
    <w:rsid w:val="00A1442A"/>
    <w:rsid w:val="00A1607C"/>
    <w:rsid w:val="00A169D9"/>
    <w:rsid w:val="00A201E9"/>
    <w:rsid w:val="00A23320"/>
    <w:rsid w:val="00A2785A"/>
    <w:rsid w:val="00A279BB"/>
    <w:rsid w:val="00A315D4"/>
    <w:rsid w:val="00A31E4F"/>
    <w:rsid w:val="00A340E8"/>
    <w:rsid w:val="00A36A18"/>
    <w:rsid w:val="00A45B80"/>
    <w:rsid w:val="00A51EC5"/>
    <w:rsid w:val="00A53F39"/>
    <w:rsid w:val="00A62441"/>
    <w:rsid w:val="00A656AB"/>
    <w:rsid w:val="00A66A81"/>
    <w:rsid w:val="00A72328"/>
    <w:rsid w:val="00A72D5D"/>
    <w:rsid w:val="00A733F8"/>
    <w:rsid w:val="00A762EC"/>
    <w:rsid w:val="00A811FF"/>
    <w:rsid w:val="00A91BD7"/>
    <w:rsid w:val="00A941AE"/>
    <w:rsid w:val="00A94ADC"/>
    <w:rsid w:val="00A971AE"/>
    <w:rsid w:val="00AB6902"/>
    <w:rsid w:val="00AC0EFD"/>
    <w:rsid w:val="00AC33F2"/>
    <w:rsid w:val="00AD0230"/>
    <w:rsid w:val="00AD07FE"/>
    <w:rsid w:val="00AD114F"/>
    <w:rsid w:val="00AD1202"/>
    <w:rsid w:val="00AD213B"/>
    <w:rsid w:val="00AD42AB"/>
    <w:rsid w:val="00AE00D6"/>
    <w:rsid w:val="00AE53A6"/>
    <w:rsid w:val="00AE5A13"/>
    <w:rsid w:val="00AF124F"/>
    <w:rsid w:val="00AF20AE"/>
    <w:rsid w:val="00AF3D78"/>
    <w:rsid w:val="00B02B29"/>
    <w:rsid w:val="00B03D8E"/>
    <w:rsid w:val="00B06D0D"/>
    <w:rsid w:val="00B07BAA"/>
    <w:rsid w:val="00B07CC6"/>
    <w:rsid w:val="00B10044"/>
    <w:rsid w:val="00B13DAB"/>
    <w:rsid w:val="00B1415A"/>
    <w:rsid w:val="00B1520E"/>
    <w:rsid w:val="00B20EB6"/>
    <w:rsid w:val="00B22735"/>
    <w:rsid w:val="00B26A20"/>
    <w:rsid w:val="00B30471"/>
    <w:rsid w:val="00B344AA"/>
    <w:rsid w:val="00B363C1"/>
    <w:rsid w:val="00B36ED9"/>
    <w:rsid w:val="00B374A5"/>
    <w:rsid w:val="00B410CA"/>
    <w:rsid w:val="00B4270F"/>
    <w:rsid w:val="00B51B0C"/>
    <w:rsid w:val="00B52024"/>
    <w:rsid w:val="00B5565E"/>
    <w:rsid w:val="00B624B0"/>
    <w:rsid w:val="00B62560"/>
    <w:rsid w:val="00B632B4"/>
    <w:rsid w:val="00B70193"/>
    <w:rsid w:val="00B7171D"/>
    <w:rsid w:val="00B72979"/>
    <w:rsid w:val="00B73671"/>
    <w:rsid w:val="00B75EFE"/>
    <w:rsid w:val="00B80D79"/>
    <w:rsid w:val="00B81868"/>
    <w:rsid w:val="00B84E06"/>
    <w:rsid w:val="00B90E90"/>
    <w:rsid w:val="00B97F6C"/>
    <w:rsid w:val="00BA389B"/>
    <w:rsid w:val="00BA4BDE"/>
    <w:rsid w:val="00BA5A8C"/>
    <w:rsid w:val="00BB01C5"/>
    <w:rsid w:val="00BB65F3"/>
    <w:rsid w:val="00BC15CA"/>
    <w:rsid w:val="00BC3940"/>
    <w:rsid w:val="00BC5559"/>
    <w:rsid w:val="00BD46E2"/>
    <w:rsid w:val="00BE393F"/>
    <w:rsid w:val="00BE3F1E"/>
    <w:rsid w:val="00BE6EBB"/>
    <w:rsid w:val="00BF2096"/>
    <w:rsid w:val="00BF55DB"/>
    <w:rsid w:val="00C0263C"/>
    <w:rsid w:val="00C051BE"/>
    <w:rsid w:val="00C0612C"/>
    <w:rsid w:val="00C10CE1"/>
    <w:rsid w:val="00C12F92"/>
    <w:rsid w:val="00C13973"/>
    <w:rsid w:val="00C14309"/>
    <w:rsid w:val="00C143A2"/>
    <w:rsid w:val="00C165CA"/>
    <w:rsid w:val="00C17FA3"/>
    <w:rsid w:val="00C21E66"/>
    <w:rsid w:val="00C24D57"/>
    <w:rsid w:val="00C271F2"/>
    <w:rsid w:val="00C307F8"/>
    <w:rsid w:val="00C351AB"/>
    <w:rsid w:val="00C40160"/>
    <w:rsid w:val="00C40E01"/>
    <w:rsid w:val="00C471EC"/>
    <w:rsid w:val="00C52813"/>
    <w:rsid w:val="00C53DF6"/>
    <w:rsid w:val="00C66C74"/>
    <w:rsid w:val="00C707EB"/>
    <w:rsid w:val="00C70847"/>
    <w:rsid w:val="00C71164"/>
    <w:rsid w:val="00C713AD"/>
    <w:rsid w:val="00C727ED"/>
    <w:rsid w:val="00C75704"/>
    <w:rsid w:val="00C80069"/>
    <w:rsid w:val="00C82359"/>
    <w:rsid w:val="00C84E29"/>
    <w:rsid w:val="00C91D23"/>
    <w:rsid w:val="00C9398F"/>
    <w:rsid w:val="00C97616"/>
    <w:rsid w:val="00CB1CC2"/>
    <w:rsid w:val="00CB26D6"/>
    <w:rsid w:val="00CB42AF"/>
    <w:rsid w:val="00CB694B"/>
    <w:rsid w:val="00CB7ED9"/>
    <w:rsid w:val="00CC4184"/>
    <w:rsid w:val="00CC5DB6"/>
    <w:rsid w:val="00CC65CC"/>
    <w:rsid w:val="00CD17F0"/>
    <w:rsid w:val="00CD32E7"/>
    <w:rsid w:val="00CD3A68"/>
    <w:rsid w:val="00CF150A"/>
    <w:rsid w:val="00CF6EAF"/>
    <w:rsid w:val="00CF788D"/>
    <w:rsid w:val="00D01465"/>
    <w:rsid w:val="00D14AF8"/>
    <w:rsid w:val="00D1629B"/>
    <w:rsid w:val="00D244BD"/>
    <w:rsid w:val="00D269E8"/>
    <w:rsid w:val="00D26CE9"/>
    <w:rsid w:val="00D26D4A"/>
    <w:rsid w:val="00D32BCA"/>
    <w:rsid w:val="00D331FE"/>
    <w:rsid w:val="00D33AF8"/>
    <w:rsid w:val="00D34B1C"/>
    <w:rsid w:val="00D41233"/>
    <w:rsid w:val="00D4343E"/>
    <w:rsid w:val="00D5220E"/>
    <w:rsid w:val="00D6050B"/>
    <w:rsid w:val="00D666DB"/>
    <w:rsid w:val="00D66C12"/>
    <w:rsid w:val="00D72031"/>
    <w:rsid w:val="00D74F00"/>
    <w:rsid w:val="00D847AC"/>
    <w:rsid w:val="00DA55C8"/>
    <w:rsid w:val="00DA6DE5"/>
    <w:rsid w:val="00DA7B83"/>
    <w:rsid w:val="00DB0490"/>
    <w:rsid w:val="00DB0EFE"/>
    <w:rsid w:val="00DB271D"/>
    <w:rsid w:val="00DB6A32"/>
    <w:rsid w:val="00DC3251"/>
    <w:rsid w:val="00DC3FF0"/>
    <w:rsid w:val="00DC561A"/>
    <w:rsid w:val="00DC771B"/>
    <w:rsid w:val="00DD1303"/>
    <w:rsid w:val="00DD2D50"/>
    <w:rsid w:val="00DD654E"/>
    <w:rsid w:val="00DE01B1"/>
    <w:rsid w:val="00DE0F7D"/>
    <w:rsid w:val="00DE2279"/>
    <w:rsid w:val="00DE2A82"/>
    <w:rsid w:val="00DE3416"/>
    <w:rsid w:val="00DE6705"/>
    <w:rsid w:val="00DF1AB4"/>
    <w:rsid w:val="00DF5502"/>
    <w:rsid w:val="00DF67E2"/>
    <w:rsid w:val="00E1065E"/>
    <w:rsid w:val="00E10AE2"/>
    <w:rsid w:val="00E112BE"/>
    <w:rsid w:val="00E162F4"/>
    <w:rsid w:val="00E16C0B"/>
    <w:rsid w:val="00E30287"/>
    <w:rsid w:val="00E30556"/>
    <w:rsid w:val="00E33D2F"/>
    <w:rsid w:val="00E37767"/>
    <w:rsid w:val="00E41B6C"/>
    <w:rsid w:val="00E42FA7"/>
    <w:rsid w:val="00E44807"/>
    <w:rsid w:val="00E47C8C"/>
    <w:rsid w:val="00E57D0C"/>
    <w:rsid w:val="00E65DD5"/>
    <w:rsid w:val="00E67115"/>
    <w:rsid w:val="00E80B7C"/>
    <w:rsid w:val="00EA49BF"/>
    <w:rsid w:val="00EA6BF3"/>
    <w:rsid w:val="00EA770D"/>
    <w:rsid w:val="00EB5F64"/>
    <w:rsid w:val="00EB796C"/>
    <w:rsid w:val="00EC0517"/>
    <w:rsid w:val="00EC44B3"/>
    <w:rsid w:val="00EC56FC"/>
    <w:rsid w:val="00ED0E67"/>
    <w:rsid w:val="00ED3423"/>
    <w:rsid w:val="00ED3E2A"/>
    <w:rsid w:val="00ED3EB8"/>
    <w:rsid w:val="00ED58FD"/>
    <w:rsid w:val="00EE6B6E"/>
    <w:rsid w:val="00EE722B"/>
    <w:rsid w:val="00EF0745"/>
    <w:rsid w:val="00EF5C1B"/>
    <w:rsid w:val="00F04192"/>
    <w:rsid w:val="00F118EB"/>
    <w:rsid w:val="00F12D95"/>
    <w:rsid w:val="00F15661"/>
    <w:rsid w:val="00F23A0A"/>
    <w:rsid w:val="00F27C11"/>
    <w:rsid w:val="00F27CE1"/>
    <w:rsid w:val="00F32C8A"/>
    <w:rsid w:val="00F338C7"/>
    <w:rsid w:val="00F371B8"/>
    <w:rsid w:val="00F41478"/>
    <w:rsid w:val="00F436E6"/>
    <w:rsid w:val="00F45282"/>
    <w:rsid w:val="00F46218"/>
    <w:rsid w:val="00F51CD7"/>
    <w:rsid w:val="00F62DC9"/>
    <w:rsid w:val="00F668C9"/>
    <w:rsid w:val="00F67FFC"/>
    <w:rsid w:val="00F72B75"/>
    <w:rsid w:val="00F745ED"/>
    <w:rsid w:val="00F74CAC"/>
    <w:rsid w:val="00F76E56"/>
    <w:rsid w:val="00F828E8"/>
    <w:rsid w:val="00F83CE1"/>
    <w:rsid w:val="00F9233E"/>
    <w:rsid w:val="00F94745"/>
    <w:rsid w:val="00F968B5"/>
    <w:rsid w:val="00FA245A"/>
    <w:rsid w:val="00FA4D40"/>
    <w:rsid w:val="00FA6EB0"/>
    <w:rsid w:val="00FB371F"/>
    <w:rsid w:val="00FD20F8"/>
    <w:rsid w:val="00FD4D64"/>
    <w:rsid w:val="00FD6BC1"/>
    <w:rsid w:val="00FE3E6C"/>
    <w:rsid w:val="00FE5680"/>
    <w:rsid w:val="00FE629C"/>
    <w:rsid w:val="00FE63E1"/>
    <w:rsid w:val="00FF52C3"/>
    <w:rsid w:val="00FF6A9D"/>
    <w:rsid w:val="23A60AAE"/>
    <w:rsid w:val="48C48EC0"/>
    <w:rsid w:val="539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paragraph" w:customStyle="1" w:styleId="paragraph">
    <w:name w:val="paragraph"/>
    <w:basedOn w:val="Normal"/>
    <w:rsid w:val="000106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010644"/>
  </w:style>
  <w:style w:type="character" w:customStyle="1" w:styleId="eop">
    <w:name w:val="eop"/>
    <w:basedOn w:val="Policepardfaut"/>
    <w:rsid w:val="0001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1959</TotalTime>
  <Pages>8</Pages>
  <Words>1775</Words>
  <Characters>9768</Characters>
  <Application>Microsoft Office Word</Application>
  <DocSecurity>0</DocSecurity>
  <Lines>81</Lines>
  <Paragraphs>23</Paragraphs>
  <ScaleCrop>false</ScaleCrop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452</cp:revision>
  <dcterms:created xsi:type="dcterms:W3CDTF">2022-06-03T10:34:00Z</dcterms:created>
  <dcterms:modified xsi:type="dcterms:W3CDTF">2023-06-02T00:36:00Z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